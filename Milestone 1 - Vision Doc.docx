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872DF" w14:textId="77777777" w:rsidR="0013534C" w:rsidRPr="0013534C" w:rsidRDefault="0013534C" w:rsidP="0013534C">
      <w:pPr>
        <w:rPr>
          <w:b/>
          <w:sz w:val="36"/>
        </w:rPr>
      </w:pPr>
      <w:commentRangeStart w:id="0"/>
      <w:r w:rsidRPr="0013534C">
        <w:rPr>
          <w:b/>
          <w:sz w:val="36"/>
        </w:rPr>
        <w:t>Group Information</w:t>
      </w:r>
      <w:commentRangeEnd w:id="0"/>
      <w:r w:rsidR="00555B5B">
        <w:rPr>
          <w:rStyle w:val="CommentReference"/>
        </w:rPr>
        <w:commentReference w:id="0"/>
      </w:r>
    </w:p>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772"/>
        <w:gridCol w:w="1982"/>
        <w:gridCol w:w="5804"/>
      </w:tblGrid>
      <w:tr w:rsidR="0013534C" w14:paraId="5406DE33" w14:textId="77777777" w:rsidTr="6DB19502">
        <w:tc>
          <w:tcPr>
            <w:tcW w:w="0" w:type="auto"/>
            <w:shd w:val="clear" w:color="auto" w:fill="B8CCE4" w:themeFill="accent1" w:themeFillTint="66"/>
          </w:tcPr>
          <w:p w14:paraId="204BC5EE" w14:textId="77777777" w:rsidR="0013534C" w:rsidRPr="00F95068" w:rsidRDefault="0013534C" w:rsidP="008232AF">
            <w:pPr>
              <w:keepNext/>
              <w:keepLines/>
              <w:rPr>
                <w:b/>
                <w:bCs/>
              </w:rPr>
            </w:pPr>
            <w:r>
              <w:rPr>
                <w:b/>
                <w:bCs/>
              </w:rPr>
              <w:t>Member name</w:t>
            </w:r>
          </w:p>
        </w:tc>
        <w:tc>
          <w:tcPr>
            <w:tcW w:w="0" w:type="auto"/>
            <w:shd w:val="clear" w:color="auto" w:fill="B8CCE4" w:themeFill="accent1" w:themeFillTint="66"/>
          </w:tcPr>
          <w:p w14:paraId="15F50B1D" w14:textId="77777777" w:rsidR="0013534C" w:rsidRPr="00F95068" w:rsidRDefault="0013534C" w:rsidP="008232AF">
            <w:pPr>
              <w:keepNext/>
              <w:keepLines/>
              <w:rPr>
                <w:b/>
                <w:bCs/>
              </w:rPr>
            </w:pPr>
            <w:r w:rsidRPr="00F95068">
              <w:rPr>
                <w:b/>
                <w:bCs/>
              </w:rPr>
              <w:t>Percent</w:t>
            </w:r>
            <w:r>
              <w:rPr>
                <w:b/>
                <w:bCs/>
              </w:rPr>
              <w:t xml:space="preserve"> contribution</w:t>
            </w:r>
          </w:p>
        </w:tc>
        <w:tc>
          <w:tcPr>
            <w:tcW w:w="5804" w:type="dxa"/>
            <w:shd w:val="clear" w:color="auto" w:fill="B8CCE4" w:themeFill="accent1" w:themeFillTint="66"/>
          </w:tcPr>
          <w:p w14:paraId="74B80E3B" w14:textId="77777777" w:rsidR="0013534C" w:rsidRPr="00F95068" w:rsidRDefault="00874627" w:rsidP="008232AF">
            <w:pPr>
              <w:keepNext/>
              <w:keepLines/>
              <w:rPr>
                <w:b/>
                <w:bCs/>
              </w:rPr>
            </w:pPr>
            <w:r>
              <w:rPr>
                <w:b/>
                <w:bCs/>
              </w:rPr>
              <w:t xml:space="preserve">Activities completed by the </w:t>
            </w:r>
            <w:r w:rsidR="00594B41">
              <w:rPr>
                <w:b/>
                <w:bCs/>
              </w:rPr>
              <w:t>member</w:t>
            </w:r>
          </w:p>
        </w:tc>
      </w:tr>
      <w:tr w:rsidR="0013534C" w14:paraId="7F57E7F5" w14:textId="77777777" w:rsidTr="6DB19502">
        <w:tc>
          <w:tcPr>
            <w:tcW w:w="0" w:type="auto"/>
          </w:tcPr>
          <w:p w14:paraId="2687329B" w14:textId="21D945A5" w:rsidR="0013534C" w:rsidRDefault="389DF6AD" w:rsidP="6B65C5CE">
            <w:r>
              <w:t xml:space="preserve">Nanda </w:t>
            </w:r>
            <w:r w:rsidR="469A9EA3">
              <w:t>Rajaraman</w:t>
            </w:r>
          </w:p>
        </w:tc>
        <w:tc>
          <w:tcPr>
            <w:tcW w:w="0" w:type="auto"/>
          </w:tcPr>
          <w:p w14:paraId="2BAD2340" w14:textId="5EFFDD5A" w:rsidR="0013534C" w:rsidRDefault="25D4F626" w:rsidP="00241107">
            <w:pPr>
              <w:keepNext/>
              <w:keepLines/>
              <w:jc w:val="right"/>
            </w:pPr>
            <w:r>
              <w:t>100 %</w:t>
            </w:r>
          </w:p>
        </w:tc>
        <w:tc>
          <w:tcPr>
            <w:tcW w:w="5804" w:type="dxa"/>
          </w:tcPr>
          <w:p w14:paraId="2C2E17E8" w14:textId="0B4DF418" w:rsidR="0013534C" w:rsidRDefault="6DB19502" w:rsidP="008232AF">
            <w:pPr>
              <w:keepNext/>
              <w:keepLines/>
            </w:pPr>
            <w:r>
              <w:t>1 &amp; 2 &amp; 5</w:t>
            </w:r>
          </w:p>
        </w:tc>
      </w:tr>
      <w:tr w:rsidR="0013534C" w14:paraId="1827EC66" w14:textId="77777777" w:rsidTr="6DB19502">
        <w:tc>
          <w:tcPr>
            <w:tcW w:w="0" w:type="auto"/>
          </w:tcPr>
          <w:p w14:paraId="6A6AA98C" w14:textId="1D51FA97" w:rsidR="0013534C" w:rsidRDefault="1DC9674B" w:rsidP="3F532950">
            <w:r>
              <w:t xml:space="preserve">Abdoulaye </w:t>
            </w:r>
            <w:r w:rsidR="1AA5A4B1">
              <w:t>Diallo</w:t>
            </w:r>
          </w:p>
        </w:tc>
        <w:tc>
          <w:tcPr>
            <w:tcW w:w="0" w:type="auto"/>
          </w:tcPr>
          <w:p w14:paraId="18F75054" w14:textId="13BEE679" w:rsidR="0013534C" w:rsidRDefault="25D4F626" w:rsidP="00241107">
            <w:pPr>
              <w:jc w:val="right"/>
            </w:pPr>
            <w:r>
              <w:t>100 %</w:t>
            </w:r>
          </w:p>
        </w:tc>
        <w:tc>
          <w:tcPr>
            <w:tcW w:w="5804" w:type="dxa"/>
          </w:tcPr>
          <w:p w14:paraId="62D172A4" w14:textId="04DA570F" w:rsidR="0013534C" w:rsidRDefault="6DB19502" w:rsidP="008232AF">
            <w:pPr>
              <w:keepNext/>
              <w:keepLines/>
            </w:pPr>
            <w:r>
              <w:t>1 &amp; 4 &amp; 5</w:t>
            </w:r>
          </w:p>
        </w:tc>
      </w:tr>
      <w:tr w:rsidR="0013534C" w14:paraId="4B52C95F" w14:textId="77777777" w:rsidTr="6DB19502">
        <w:tc>
          <w:tcPr>
            <w:tcW w:w="0" w:type="auto"/>
          </w:tcPr>
          <w:p w14:paraId="4EA4D155" w14:textId="4AE27AEA" w:rsidR="0013534C" w:rsidRDefault="36E81A66" w:rsidP="36E81A66">
            <w:r>
              <w:t>Tawfeeq Mohamed</w:t>
            </w:r>
          </w:p>
        </w:tc>
        <w:tc>
          <w:tcPr>
            <w:tcW w:w="0" w:type="auto"/>
          </w:tcPr>
          <w:p w14:paraId="23FF8046" w14:textId="3257C541" w:rsidR="0013534C" w:rsidRDefault="25D4F626" w:rsidP="00241107">
            <w:pPr>
              <w:jc w:val="right"/>
            </w:pPr>
            <w:r>
              <w:t>100 %</w:t>
            </w:r>
          </w:p>
        </w:tc>
        <w:tc>
          <w:tcPr>
            <w:tcW w:w="5804" w:type="dxa"/>
          </w:tcPr>
          <w:p w14:paraId="1BE8C178" w14:textId="29CC16DD" w:rsidR="0013534C" w:rsidRDefault="6DB19502" w:rsidP="008232AF">
            <w:r>
              <w:t>1 &amp; 3 &amp; 4</w:t>
            </w:r>
          </w:p>
        </w:tc>
      </w:tr>
      <w:tr w:rsidR="0013534C" w14:paraId="3BA9DE1C" w14:textId="77777777" w:rsidTr="6DB19502">
        <w:tc>
          <w:tcPr>
            <w:tcW w:w="0" w:type="auto"/>
          </w:tcPr>
          <w:p w14:paraId="420424DE" w14:textId="12564233" w:rsidR="0013534C" w:rsidRDefault="0013534C" w:rsidP="00241107">
            <w:pPr>
              <w:pStyle w:val="InfoBlue"/>
            </w:pPr>
          </w:p>
        </w:tc>
        <w:tc>
          <w:tcPr>
            <w:tcW w:w="0" w:type="auto"/>
          </w:tcPr>
          <w:p w14:paraId="34072CF2" w14:textId="329685AC" w:rsidR="0013534C" w:rsidRDefault="0013534C" w:rsidP="00241107">
            <w:pPr>
              <w:jc w:val="right"/>
            </w:pPr>
          </w:p>
        </w:tc>
        <w:tc>
          <w:tcPr>
            <w:tcW w:w="5804" w:type="dxa"/>
          </w:tcPr>
          <w:p w14:paraId="125400A8" w14:textId="77777777" w:rsidR="0013534C" w:rsidRDefault="0013534C" w:rsidP="008232AF"/>
        </w:tc>
      </w:tr>
      <w:tr w:rsidR="0013534C" w14:paraId="5C80DAE4" w14:textId="77777777" w:rsidTr="6DB19502">
        <w:tc>
          <w:tcPr>
            <w:tcW w:w="0" w:type="auto"/>
            <w:shd w:val="clear" w:color="auto" w:fill="B8CCE4" w:themeFill="accent1" w:themeFillTint="66"/>
          </w:tcPr>
          <w:p w14:paraId="7EBAB109" w14:textId="77777777" w:rsidR="0013534C" w:rsidRPr="00AA341D" w:rsidRDefault="0013534C" w:rsidP="008232AF">
            <w:pPr>
              <w:rPr>
                <w:b/>
              </w:rPr>
            </w:pPr>
            <w:r w:rsidRPr="00AA341D">
              <w:rPr>
                <w:b/>
              </w:rPr>
              <w:t>Total</w:t>
            </w:r>
          </w:p>
        </w:tc>
        <w:tc>
          <w:tcPr>
            <w:tcW w:w="0" w:type="auto"/>
            <w:shd w:val="clear" w:color="auto" w:fill="B8CCE4" w:themeFill="accent1" w:themeFillTint="66"/>
          </w:tcPr>
          <w:p w14:paraId="5B269071" w14:textId="77777777" w:rsidR="0013534C" w:rsidRDefault="0013534C" w:rsidP="00241107">
            <w:pPr>
              <w:jc w:val="right"/>
            </w:pPr>
            <w:r>
              <w:t>100</w:t>
            </w:r>
          </w:p>
        </w:tc>
        <w:tc>
          <w:tcPr>
            <w:tcW w:w="5804" w:type="dxa"/>
            <w:shd w:val="clear" w:color="auto" w:fill="B8CCE4" w:themeFill="accent1" w:themeFillTint="66"/>
          </w:tcPr>
          <w:p w14:paraId="718027B9" w14:textId="77777777" w:rsidR="0013534C" w:rsidRDefault="0013534C" w:rsidP="008232AF"/>
        </w:tc>
      </w:tr>
    </w:tbl>
    <w:p w14:paraId="565A523D" w14:textId="77777777" w:rsidR="0013534C" w:rsidRDefault="0013534C" w:rsidP="0013534C"/>
    <w:p w14:paraId="6211E033" w14:textId="77777777" w:rsidR="0013534C" w:rsidRPr="0013534C" w:rsidRDefault="0013534C" w:rsidP="0013534C">
      <w:r>
        <w:br w:type="page"/>
      </w:r>
    </w:p>
    <w:p w14:paraId="62D2EFE6" w14:textId="77777777" w:rsidR="002C6DB2" w:rsidRDefault="00553F6D">
      <w:pPr>
        <w:pStyle w:val="Title"/>
        <w:jc w:val="right"/>
      </w:pPr>
      <w:fldSimple w:instr="SUBJECT  \* MERGEFORMAT">
        <w:r>
          <w:t>&lt;Project Name&gt;</w:t>
        </w:r>
      </w:fldSimple>
    </w:p>
    <w:p w14:paraId="514A2F8F" w14:textId="77777777" w:rsidR="002C6DB2" w:rsidRDefault="00553F6D">
      <w:pPr>
        <w:pStyle w:val="Title"/>
        <w:jc w:val="right"/>
      </w:pPr>
      <w:fldSimple w:instr="TITLE  \* MERGEFORMAT">
        <w:r>
          <w:t>Vision</w:t>
        </w:r>
      </w:fldSimple>
    </w:p>
    <w:p w14:paraId="260F5518" w14:textId="77777777" w:rsidR="002C6DB2" w:rsidRDefault="002C6DB2">
      <w:pPr>
        <w:pStyle w:val="Title"/>
        <w:jc w:val="right"/>
      </w:pPr>
    </w:p>
    <w:p w14:paraId="354052E2" w14:textId="77777777" w:rsidR="002C6DB2" w:rsidRDefault="002C6DB2">
      <w:pPr>
        <w:pStyle w:val="Title"/>
        <w:jc w:val="right"/>
        <w:rPr>
          <w:sz w:val="28"/>
        </w:rPr>
      </w:pPr>
      <w:r>
        <w:rPr>
          <w:sz w:val="28"/>
        </w:rPr>
        <w:t>Version &lt;1.0&gt;</w:t>
      </w:r>
    </w:p>
    <w:p w14:paraId="7FB887C8" w14:textId="77777777" w:rsidR="002C6DB2" w:rsidRDefault="002C6DB2">
      <w:pPr>
        <w:pStyle w:val="Title"/>
        <w:rPr>
          <w:sz w:val="28"/>
        </w:rPr>
      </w:pPr>
    </w:p>
    <w:p w14:paraId="653E0222" w14:textId="77777777" w:rsidR="002C6DB2" w:rsidRDefault="002C6DB2"/>
    <w:p w14:paraId="2C8F9FD2" w14:textId="77777777" w:rsidR="002C6DB2" w:rsidRDefault="002C6DB2">
      <w:pPr>
        <w:sectPr w:rsidR="002C6DB2" w:rsidSect="0094652E">
          <w:headerReference w:type="default" r:id="rId11"/>
          <w:pgSz w:w="12240" w:h="15840" w:code="1"/>
          <w:pgMar w:top="1440" w:right="1440" w:bottom="1440" w:left="1440" w:header="720" w:footer="720" w:gutter="0"/>
          <w:cols w:space="720"/>
          <w:vAlign w:val="center"/>
        </w:sectPr>
      </w:pPr>
    </w:p>
    <w:p w14:paraId="1CF314D5" w14:textId="77777777" w:rsidR="002C6DB2" w:rsidRDefault="002C6DB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C6DB2" w14:paraId="49BFB4EE" w14:textId="77777777">
        <w:tc>
          <w:tcPr>
            <w:tcW w:w="2304" w:type="dxa"/>
          </w:tcPr>
          <w:p w14:paraId="3472E52E" w14:textId="77777777" w:rsidR="002C6DB2" w:rsidRDefault="002C6DB2">
            <w:pPr>
              <w:pStyle w:val="Tabletext"/>
              <w:jc w:val="center"/>
              <w:rPr>
                <w:b/>
              </w:rPr>
            </w:pPr>
            <w:r>
              <w:rPr>
                <w:b/>
              </w:rPr>
              <w:t>Date</w:t>
            </w:r>
          </w:p>
        </w:tc>
        <w:tc>
          <w:tcPr>
            <w:tcW w:w="1152" w:type="dxa"/>
          </w:tcPr>
          <w:p w14:paraId="36CED939" w14:textId="77777777" w:rsidR="002C6DB2" w:rsidRDefault="002C6DB2">
            <w:pPr>
              <w:pStyle w:val="Tabletext"/>
              <w:jc w:val="center"/>
              <w:rPr>
                <w:b/>
              </w:rPr>
            </w:pPr>
            <w:r>
              <w:rPr>
                <w:b/>
              </w:rPr>
              <w:t>Version</w:t>
            </w:r>
          </w:p>
        </w:tc>
        <w:tc>
          <w:tcPr>
            <w:tcW w:w="3744" w:type="dxa"/>
          </w:tcPr>
          <w:p w14:paraId="38702C6F" w14:textId="77777777" w:rsidR="002C6DB2" w:rsidRDefault="002C6DB2">
            <w:pPr>
              <w:pStyle w:val="Tabletext"/>
              <w:jc w:val="center"/>
              <w:rPr>
                <w:b/>
              </w:rPr>
            </w:pPr>
            <w:r>
              <w:rPr>
                <w:b/>
              </w:rPr>
              <w:t>Description</w:t>
            </w:r>
          </w:p>
        </w:tc>
        <w:tc>
          <w:tcPr>
            <w:tcW w:w="2304" w:type="dxa"/>
          </w:tcPr>
          <w:p w14:paraId="4265782A" w14:textId="77777777" w:rsidR="002C6DB2" w:rsidRDefault="002C6DB2">
            <w:pPr>
              <w:pStyle w:val="Tabletext"/>
              <w:jc w:val="center"/>
              <w:rPr>
                <w:b/>
              </w:rPr>
            </w:pPr>
            <w:r>
              <w:rPr>
                <w:b/>
              </w:rPr>
              <w:t>Author</w:t>
            </w:r>
          </w:p>
        </w:tc>
      </w:tr>
      <w:tr w:rsidR="002C6DB2" w14:paraId="7F2FE458" w14:textId="77777777">
        <w:tc>
          <w:tcPr>
            <w:tcW w:w="2304" w:type="dxa"/>
          </w:tcPr>
          <w:p w14:paraId="5A8CE7D9" w14:textId="77777777" w:rsidR="002C6DB2" w:rsidRDefault="002C6DB2">
            <w:pPr>
              <w:pStyle w:val="Tabletext"/>
            </w:pPr>
            <w:r>
              <w:t>&lt;dd/mmm/</w:t>
            </w:r>
            <w:proofErr w:type="spellStart"/>
            <w:r>
              <w:t>yy</w:t>
            </w:r>
            <w:proofErr w:type="spellEnd"/>
            <w:r>
              <w:t>&gt;</w:t>
            </w:r>
          </w:p>
        </w:tc>
        <w:tc>
          <w:tcPr>
            <w:tcW w:w="1152" w:type="dxa"/>
          </w:tcPr>
          <w:p w14:paraId="6AA7646B" w14:textId="77777777" w:rsidR="002C6DB2" w:rsidRDefault="002C6DB2">
            <w:pPr>
              <w:pStyle w:val="Tabletext"/>
            </w:pPr>
            <w:r>
              <w:t>&lt;</w:t>
            </w:r>
            <w:proofErr w:type="spellStart"/>
            <w:r>
              <w:t>x.x</w:t>
            </w:r>
            <w:proofErr w:type="spellEnd"/>
            <w:r>
              <w:t>&gt;</w:t>
            </w:r>
          </w:p>
        </w:tc>
        <w:tc>
          <w:tcPr>
            <w:tcW w:w="3744" w:type="dxa"/>
          </w:tcPr>
          <w:p w14:paraId="32C44EFD" w14:textId="77777777" w:rsidR="002C6DB2" w:rsidRDefault="002C6DB2">
            <w:pPr>
              <w:pStyle w:val="Tabletext"/>
            </w:pPr>
            <w:r>
              <w:t>&lt;details&gt;</w:t>
            </w:r>
          </w:p>
        </w:tc>
        <w:tc>
          <w:tcPr>
            <w:tcW w:w="2304" w:type="dxa"/>
          </w:tcPr>
          <w:p w14:paraId="30170BE4" w14:textId="77777777" w:rsidR="002C6DB2" w:rsidRDefault="002C6DB2">
            <w:pPr>
              <w:pStyle w:val="Tabletext"/>
            </w:pPr>
            <w:r>
              <w:t>&lt;name&gt;</w:t>
            </w:r>
          </w:p>
        </w:tc>
      </w:tr>
      <w:tr w:rsidR="002C6DB2" w14:paraId="00081977" w14:textId="77777777">
        <w:tc>
          <w:tcPr>
            <w:tcW w:w="2304" w:type="dxa"/>
          </w:tcPr>
          <w:p w14:paraId="6B57FED9" w14:textId="77777777" w:rsidR="002C6DB2" w:rsidRDefault="002C6DB2">
            <w:pPr>
              <w:pStyle w:val="Tabletext"/>
            </w:pPr>
          </w:p>
        </w:tc>
        <w:tc>
          <w:tcPr>
            <w:tcW w:w="1152" w:type="dxa"/>
          </w:tcPr>
          <w:p w14:paraId="29D8C6D7" w14:textId="77777777" w:rsidR="002C6DB2" w:rsidRDefault="002C6DB2">
            <w:pPr>
              <w:pStyle w:val="Tabletext"/>
            </w:pPr>
          </w:p>
        </w:tc>
        <w:tc>
          <w:tcPr>
            <w:tcW w:w="3744" w:type="dxa"/>
          </w:tcPr>
          <w:p w14:paraId="7C50F141" w14:textId="77777777" w:rsidR="002C6DB2" w:rsidRDefault="002C6DB2">
            <w:pPr>
              <w:pStyle w:val="Tabletext"/>
            </w:pPr>
          </w:p>
        </w:tc>
        <w:tc>
          <w:tcPr>
            <w:tcW w:w="2304" w:type="dxa"/>
          </w:tcPr>
          <w:p w14:paraId="484451EF" w14:textId="77777777" w:rsidR="002C6DB2" w:rsidRDefault="002C6DB2">
            <w:pPr>
              <w:pStyle w:val="Tabletext"/>
            </w:pPr>
          </w:p>
        </w:tc>
      </w:tr>
      <w:tr w:rsidR="002C6DB2" w14:paraId="456C4351" w14:textId="77777777">
        <w:tc>
          <w:tcPr>
            <w:tcW w:w="2304" w:type="dxa"/>
          </w:tcPr>
          <w:p w14:paraId="51C5A353" w14:textId="77777777" w:rsidR="002C6DB2" w:rsidRDefault="002C6DB2">
            <w:pPr>
              <w:pStyle w:val="Tabletext"/>
            </w:pPr>
          </w:p>
        </w:tc>
        <w:tc>
          <w:tcPr>
            <w:tcW w:w="1152" w:type="dxa"/>
          </w:tcPr>
          <w:p w14:paraId="261790BB" w14:textId="77777777" w:rsidR="002C6DB2" w:rsidRDefault="002C6DB2">
            <w:pPr>
              <w:pStyle w:val="Tabletext"/>
            </w:pPr>
          </w:p>
        </w:tc>
        <w:tc>
          <w:tcPr>
            <w:tcW w:w="3744" w:type="dxa"/>
          </w:tcPr>
          <w:p w14:paraId="7118146C" w14:textId="77777777" w:rsidR="002C6DB2" w:rsidRDefault="002C6DB2">
            <w:pPr>
              <w:pStyle w:val="Tabletext"/>
            </w:pPr>
          </w:p>
        </w:tc>
        <w:tc>
          <w:tcPr>
            <w:tcW w:w="2304" w:type="dxa"/>
          </w:tcPr>
          <w:p w14:paraId="43D45FCE" w14:textId="77777777" w:rsidR="002C6DB2" w:rsidRDefault="002C6DB2">
            <w:pPr>
              <w:pStyle w:val="Tabletext"/>
            </w:pPr>
          </w:p>
        </w:tc>
      </w:tr>
      <w:tr w:rsidR="002C6DB2" w14:paraId="73B6E89E" w14:textId="77777777">
        <w:tc>
          <w:tcPr>
            <w:tcW w:w="2304" w:type="dxa"/>
          </w:tcPr>
          <w:p w14:paraId="655F6054" w14:textId="77777777" w:rsidR="002C6DB2" w:rsidRDefault="002C6DB2">
            <w:pPr>
              <w:pStyle w:val="Tabletext"/>
            </w:pPr>
          </w:p>
        </w:tc>
        <w:tc>
          <w:tcPr>
            <w:tcW w:w="1152" w:type="dxa"/>
          </w:tcPr>
          <w:p w14:paraId="16FF518E" w14:textId="77777777" w:rsidR="002C6DB2" w:rsidRDefault="002C6DB2">
            <w:pPr>
              <w:pStyle w:val="Tabletext"/>
            </w:pPr>
          </w:p>
        </w:tc>
        <w:tc>
          <w:tcPr>
            <w:tcW w:w="3744" w:type="dxa"/>
          </w:tcPr>
          <w:p w14:paraId="5BE882A9" w14:textId="77777777" w:rsidR="002C6DB2" w:rsidRDefault="002C6DB2">
            <w:pPr>
              <w:pStyle w:val="Tabletext"/>
            </w:pPr>
          </w:p>
        </w:tc>
        <w:tc>
          <w:tcPr>
            <w:tcW w:w="2304" w:type="dxa"/>
          </w:tcPr>
          <w:p w14:paraId="01E97194" w14:textId="77777777" w:rsidR="002C6DB2" w:rsidRDefault="002C6DB2">
            <w:pPr>
              <w:pStyle w:val="Tabletext"/>
            </w:pPr>
          </w:p>
        </w:tc>
      </w:tr>
    </w:tbl>
    <w:p w14:paraId="4B06FBE6" w14:textId="77777777" w:rsidR="002C6DB2" w:rsidRDefault="002C6DB2"/>
    <w:p w14:paraId="65FA72C1" w14:textId="77777777" w:rsidR="002C6DB2" w:rsidRDefault="002C6DB2">
      <w:pPr>
        <w:pStyle w:val="Title"/>
      </w:pPr>
      <w:r>
        <w:br w:type="page"/>
      </w:r>
      <w:r>
        <w:lastRenderedPageBreak/>
        <w:t>Table of Contents</w:t>
      </w:r>
    </w:p>
    <w:p w14:paraId="54114BE6" w14:textId="77777777" w:rsidR="006241EB" w:rsidRDefault="002C6DB2">
      <w:pPr>
        <w:pStyle w:val="TOC1"/>
        <w:tabs>
          <w:tab w:val="left" w:pos="432"/>
        </w:tabs>
        <w:rPr>
          <w:noProof/>
          <w:sz w:val="24"/>
          <w:szCs w:val="24"/>
        </w:rPr>
      </w:pPr>
      <w:r>
        <w:fldChar w:fldCharType="begin"/>
      </w:r>
      <w:r>
        <w:instrText xml:space="preserve"> TOC \o "1-3" </w:instrText>
      </w:r>
      <w:r>
        <w:fldChar w:fldCharType="separate"/>
      </w:r>
      <w:r w:rsidR="006241EB">
        <w:rPr>
          <w:noProof/>
        </w:rPr>
        <w:t>1.</w:t>
      </w:r>
      <w:r w:rsidR="006241EB">
        <w:rPr>
          <w:noProof/>
          <w:sz w:val="24"/>
          <w:szCs w:val="24"/>
        </w:rPr>
        <w:tab/>
      </w:r>
      <w:r w:rsidR="006241EB">
        <w:rPr>
          <w:noProof/>
        </w:rPr>
        <w:t>Introduction</w:t>
      </w:r>
      <w:r w:rsidR="006241EB">
        <w:rPr>
          <w:noProof/>
        </w:rPr>
        <w:tab/>
      </w:r>
      <w:r w:rsidR="006241EB">
        <w:rPr>
          <w:noProof/>
        </w:rPr>
        <w:fldChar w:fldCharType="begin"/>
      </w:r>
      <w:r w:rsidR="006241EB">
        <w:rPr>
          <w:noProof/>
        </w:rPr>
        <w:instrText xml:space="preserve"> PAGEREF _Toc181522227 \h </w:instrText>
      </w:r>
      <w:r w:rsidR="006241EB">
        <w:rPr>
          <w:noProof/>
        </w:rPr>
      </w:r>
      <w:r w:rsidR="006241EB">
        <w:rPr>
          <w:noProof/>
        </w:rPr>
        <w:fldChar w:fldCharType="separate"/>
      </w:r>
      <w:r w:rsidR="00DC1E57">
        <w:rPr>
          <w:noProof/>
        </w:rPr>
        <w:t>3</w:t>
      </w:r>
      <w:r w:rsidR="006241EB">
        <w:rPr>
          <w:noProof/>
        </w:rPr>
        <w:fldChar w:fldCharType="end"/>
      </w:r>
    </w:p>
    <w:p w14:paraId="3699A513" w14:textId="77777777" w:rsidR="006241EB" w:rsidRDefault="006241EB">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_Toc181522228 \h </w:instrText>
      </w:r>
      <w:r>
        <w:rPr>
          <w:noProof/>
        </w:rPr>
      </w:r>
      <w:r>
        <w:rPr>
          <w:noProof/>
        </w:rPr>
        <w:fldChar w:fldCharType="separate"/>
      </w:r>
      <w:r w:rsidR="00DC1E57">
        <w:rPr>
          <w:noProof/>
        </w:rPr>
        <w:t>3</w:t>
      </w:r>
      <w:r>
        <w:rPr>
          <w:noProof/>
        </w:rPr>
        <w:fldChar w:fldCharType="end"/>
      </w:r>
    </w:p>
    <w:p w14:paraId="3F5EA0AB" w14:textId="77777777" w:rsidR="006241EB" w:rsidRDefault="006241EB">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_Toc181522229 \h </w:instrText>
      </w:r>
      <w:r>
        <w:rPr>
          <w:noProof/>
        </w:rPr>
      </w:r>
      <w:r>
        <w:rPr>
          <w:noProof/>
        </w:rPr>
        <w:fldChar w:fldCharType="separate"/>
      </w:r>
      <w:r w:rsidR="00DC1E57">
        <w:rPr>
          <w:noProof/>
        </w:rPr>
        <w:t>3</w:t>
      </w:r>
      <w:r>
        <w:rPr>
          <w:noProof/>
        </w:rPr>
        <w:fldChar w:fldCharType="end"/>
      </w:r>
    </w:p>
    <w:p w14:paraId="2C46A700" w14:textId="77777777" w:rsidR="006241EB" w:rsidRDefault="006241EB">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_Toc181522230 \h </w:instrText>
      </w:r>
      <w:r>
        <w:rPr>
          <w:noProof/>
        </w:rPr>
      </w:r>
      <w:r>
        <w:rPr>
          <w:noProof/>
        </w:rPr>
        <w:fldChar w:fldCharType="separate"/>
      </w:r>
      <w:r w:rsidR="00DC1E57">
        <w:rPr>
          <w:noProof/>
        </w:rPr>
        <w:t>3</w:t>
      </w:r>
      <w:r>
        <w:rPr>
          <w:noProof/>
        </w:rPr>
        <w:fldChar w:fldCharType="end"/>
      </w:r>
    </w:p>
    <w:p w14:paraId="2D816D8A" w14:textId="77777777" w:rsidR="006241EB" w:rsidRDefault="006241EB">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_Toc181522231 \h </w:instrText>
      </w:r>
      <w:r>
        <w:rPr>
          <w:noProof/>
        </w:rPr>
      </w:r>
      <w:r>
        <w:rPr>
          <w:noProof/>
        </w:rPr>
        <w:fldChar w:fldCharType="separate"/>
      </w:r>
      <w:r w:rsidR="00DC1E57">
        <w:rPr>
          <w:noProof/>
        </w:rPr>
        <w:t>3</w:t>
      </w:r>
      <w:r>
        <w:rPr>
          <w:noProof/>
        </w:rPr>
        <w:fldChar w:fldCharType="end"/>
      </w:r>
    </w:p>
    <w:p w14:paraId="595405FF" w14:textId="77777777" w:rsidR="006241EB" w:rsidRDefault="006241EB">
      <w:pPr>
        <w:pStyle w:val="TOC2"/>
        <w:tabs>
          <w:tab w:val="left" w:pos="1000"/>
        </w:tabs>
        <w:rPr>
          <w:noProof/>
          <w:sz w:val="24"/>
          <w:szCs w:val="24"/>
        </w:rPr>
      </w:pPr>
      <w:r>
        <w:rPr>
          <w:noProof/>
        </w:rPr>
        <w:t>1.5</w:t>
      </w:r>
      <w:r>
        <w:rPr>
          <w:noProof/>
          <w:sz w:val="24"/>
          <w:szCs w:val="24"/>
        </w:rPr>
        <w:tab/>
      </w:r>
      <w:r>
        <w:rPr>
          <w:noProof/>
        </w:rPr>
        <w:t>Analyst Certifications</w:t>
      </w:r>
      <w:r>
        <w:rPr>
          <w:noProof/>
        </w:rPr>
        <w:tab/>
      </w:r>
      <w:r>
        <w:rPr>
          <w:noProof/>
        </w:rPr>
        <w:fldChar w:fldCharType="begin"/>
      </w:r>
      <w:r>
        <w:rPr>
          <w:noProof/>
        </w:rPr>
        <w:instrText xml:space="preserve"> PAGEREF _Toc181522232 \h </w:instrText>
      </w:r>
      <w:r>
        <w:rPr>
          <w:noProof/>
        </w:rPr>
      </w:r>
      <w:r>
        <w:rPr>
          <w:noProof/>
        </w:rPr>
        <w:fldChar w:fldCharType="separate"/>
      </w:r>
      <w:r w:rsidR="00DC1E57">
        <w:rPr>
          <w:noProof/>
        </w:rPr>
        <w:t>3</w:t>
      </w:r>
      <w:r>
        <w:rPr>
          <w:noProof/>
        </w:rPr>
        <w:fldChar w:fldCharType="end"/>
      </w:r>
    </w:p>
    <w:p w14:paraId="0776F0B1" w14:textId="77777777" w:rsidR="006241EB" w:rsidRDefault="006241EB">
      <w:pPr>
        <w:pStyle w:val="TOC2"/>
        <w:tabs>
          <w:tab w:val="left" w:pos="1000"/>
        </w:tabs>
        <w:rPr>
          <w:noProof/>
          <w:sz w:val="24"/>
          <w:szCs w:val="24"/>
        </w:rPr>
      </w:pPr>
      <w:r>
        <w:rPr>
          <w:noProof/>
        </w:rPr>
        <w:t>1.6</w:t>
      </w:r>
      <w:r>
        <w:rPr>
          <w:noProof/>
          <w:sz w:val="24"/>
          <w:szCs w:val="24"/>
        </w:rPr>
        <w:tab/>
      </w:r>
      <w:r>
        <w:rPr>
          <w:noProof/>
        </w:rPr>
        <w:t>Overview</w:t>
      </w:r>
      <w:r>
        <w:rPr>
          <w:noProof/>
        </w:rPr>
        <w:tab/>
      </w:r>
      <w:r>
        <w:rPr>
          <w:noProof/>
        </w:rPr>
        <w:fldChar w:fldCharType="begin"/>
      </w:r>
      <w:r>
        <w:rPr>
          <w:noProof/>
        </w:rPr>
        <w:instrText xml:space="preserve"> PAGEREF _Toc181522233 \h </w:instrText>
      </w:r>
      <w:r>
        <w:rPr>
          <w:noProof/>
        </w:rPr>
      </w:r>
      <w:r>
        <w:rPr>
          <w:noProof/>
        </w:rPr>
        <w:fldChar w:fldCharType="separate"/>
      </w:r>
      <w:r w:rsidR="00DC1E57">
        <w:rPr>
          <w:noProof/>
        </w:rPr>
        <w:t>3</w:t>
      </w:r>
      <w:r>
        <w:rPr>
          <w:noProof/>
        </w:rPr>
        <w:fldChar w:fldCharType="end"/>
      </w:r>
    </w:p>
    <w:p w14:paraId="78FC5CBC" w14:textId="77777777" w:rsidR="006241EB" w:rsidRDefault="006241EB">
      <w:pPr>
        <w:pStyle w:val="TOC1"/>
        <w:tabs>
          <w:tab w:val="left" w:pos="432"/>
        </w:tabs>
        <w:rPr>
          <w:noProof/>
          <w:sz w:val="24"/>
          <w:szCs w:val="24"/>
        </w:rPr>
      </w:pPr>
      <w:r>
        <w:rPr>
          <w:noProof/>
        </w:rPr>
        <w:t>2.</w:t>
      </w:r>
      <w:r>
        <w:rPr>
          <w:noProof/>
          <w:sz w:val="24"/>
          <w:szCs w:val="24"/>
        </w:rPr>
        <w:tab/>
      </w:r>
      <w:r>
        <w:rPr>
          <w:noProof/>
        </w:rPr>
        <w:t>Positioning</w:t>
      </w:r>
      <w:r>
        <w:rPr>
          <w:noProof/>
        </w:rPr>
        <w:tab/>
      </w:r>
      <w:r>
        <w:rPr>
          <w:noProof/>
        </w:rPr>
        <w:fldChar w:fldCharType="begin"/>
      </w:r>
      <w:r>
        <w:rPr>
          <w:noProof/>
        </w:rPr>
        <w:instrText xml:space="preserve"> PAGEREF _Toc181522234 \h </w:instrText>
      </w:r>
      <w:r>
        <w:rPr>
          <w:noProof/>
        </w:rPr>
      </w:r>
      <w:r>
        <w:rPr>
          <w:noProof/>
        </w:rPr>
        <w:fldChar w:fldCharType="separate"/>
      </w:r>
      <w:r w:rsidR="00DC1E57">
        <w:rPr>
          <w:noProof/>
        </w:rPr>
        <w:t>3</w:t>
      </w:r>
      <w:r>
        <w:rPr>
          <w:noProof/>
        </w:rPr>
        <w:fldChar w:fldCharType="end"/>
      </w:r>
    </w:p>
    <w:p w14:paraId="047E9F79" w14:textId="77777777" w:rsidR="006241EB" w:rsidRDefault="006241EB">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_Toc181522235 \h </w:instrText>
      </w:r>
      <w:r>
        <w:rPr>
          <w:noProof/>
        </w:rPr>
      </w:r>
      <w:r>
        <w:rPr>
          <w:noProof/>
        </w:rPr>
        <w:fldChar w:fldCharType="separate"/>
      </w:r>
      <w:r w:rsidR="00DC1E57">
        <w:rPr>
          <w:noProof/>
        </w:rPr>
        <w:t>3</w:t>
      </w:r>
      <w:r>
        <w:rPr>
          <w:noProof/>
        </w:rPr>
        <w:fldChar w:fldCharType="end"/>
      </w:r>
    </w:p>
    <w:p w14:paraId="08B88C26" w14:textId="77777777" w:rsidR="006241EB" w:rsidRDefault="006241EB">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_Toc181522236 \h </w:instrText>
      </w:r>
      <w:r>
        <w:rPr>
          <w:noProof/>
        </w:rPr>
      </w:r>
      <w:r>
        <w:rPr>
          <w:noProof/>
        </w:rPr>
        <w:fldChar w:fldCharType="separate"/>
      </w:r>
      <w:r w:rsidR="00DC1E57">
        <w:rPr>
          <w:noProof/>
        </w:rPr>
        <w:t>3</w:t>
      </w:r>
      <w:r>
        <w:rPr>
          <w:noProof/>
        </w:rPr>
        <w:fldChar w:fldCharType="end"/>
      </w:r>
    </w:p>
    <w:p w14:paraId="2AE54135" w14:textId="77777777" w:rsidR="006241EB" w:rsidRDefault="006241EB">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_Toc181522237 \h </w:instrText>
      </w:r>
      <w:r>
        <w:rPr>
          <w:noProof/>
        </w:rPr>
      </w:r>
      <w:r>
        <w:rPr>
          <w:noProof/>
        </w:rPr>
        <w:fldChar w:fldCharType="separate"/>
      </w:r>
      <w:r w:rsidR="00DC1E57">
        <w:rPr>
          <w:noProof/>
        </w:rPr>
        <w:t>3</w:t>
      </w:r>
      <w:r>
        <w:rPr>
          <w:noProof/>
        </w:rPr>
        <w:fldChar w:fldCharType="end"/>
      </w:r>
    </w:p>
    <w:p w14:paraId="380358F5" w14:textId="77777777" w:rsidR="006241EB" w:rsidRDefault="006241EB">
      <w:pPr>
        <w:pStyle w:val="TOC1"/>
        <w:tabs>
          <w:tab w:val="left" w:pos="432"/>
        </w:tabs>
        <w:rPr>
          <w:noProof/>
          <w:sz w:val="24"/>
          <w:szCs w:val="24"/>
        </w:rPr>
      </w:pPr>
      <w:r>
        <w:rPr>
          <w:noProof/>
        </w:rPr>
        <w:t>3.</w:t>
      </w:r>
      <w:r>
        <w:rPr>
          <w:noProof/>
          <w:sz w:val="24"/>
          <w:szCs w:val="24"/>
        </w:rPr>
        <w:tab/>
      </w:r>
      <w:r>
        <w:rPr>
          <w:noProof/>
        </w:rPr>
        <w:t>Stakeholder and User Descriptions</w:t>
      </w:r>
      <w:r>
        <w:rPr>
          <w:noProof/>
        </w:rPr>
        <w:tab/>
      </w:r>
      <w:r>
        <w:rPr>
          <w:noProof/>
        </w:rPr>
        <w:fldChar w:fldCharType="begin"/>
      </w:r>
      <w:r>
        <w:rPr>
          <w:noProof/>
        </w:rPr>
        <w:instrText xml:space="preserve"> PAGEREF _Toc181522238 \h </w:instrText>
      </w:r>
      <w:r>
        <w:rPr>
          <w:noProof/>
        </w:rPr>
      </w:r>
      <w:r>
        <w:rPr>
          <w:noProof/>
        </w:rPr>
        <w:fldChar w:fldCharType="separate"/>
      </w:r>
      <w:r w:rsidR="00DC1E57">
        <w:rPr>
          <w:noProof/>
        </w:rPr>
        <w:t>3</w:t>
      </w:r>
      <w:r>
        <w:rPr>
          <w:noProof/>
        </w:rPr>
        <w:fldChar w:fldCharType="end"/>
      </w:r>
    </w:p>
    <w:p w14:paraId="73788C83" w14:textId="77777777" w:rsidR="006241EB" w:rsidRDefault="006241EB">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_Toc181522239 \h </w:instrText>
      </w:r>
      <w:r>
        <w:rPr>
          <w:noProof/>
        </w:rPr>
      </w:r>
      <w:r>
        <w:rPr>
          <w:noProof/>
        </w:rPr>
        <w:fldChar w:fldCharType="separate"/>
      </w:r>
      <w:r w:rsidR="00DC1E57">
        <w:rPr>
          <w:noProof/>
        </w:rPr>
        <w:t>3</w:t>
      </w:r>
      <w:r>
        <w:rPr>
          <w:noProof/>
        </w:rPr>
        <w:fldChar w:fldCharType="end"/>
      </w:r>
    </w:p>
    <w:p w14:paraId="72B371CD" w14:textId="77777777" w:rsidR="006241EB" w:rsidRDefault="006241EB">
      <w:pPr>
        <w:pStyle w:val="TOC2"/>
        <w:tabs>
          <w:tab w:val="left" w:pos="1000"/>
        </w:tabs>
        <w:rPr>
          <w:noProof/>
          <w:sz w:val="24"/>
          <w:szCs w:val="24"/>
        </w:rPr>
      </w:pPr>
      <w:r>
        <w:rPr>
          <w:noProof/>
        </w:rPr>
        <w:t>3.2</w:t>
      </w:r>
      <w:r>
        <w:rPr>
          <w:noProof/>
          <w:sz w:val="24"/>
          <w:szCs w:val="24"/>
        </w:rPr>
        <w:tab/>
      </w:r>
      <w:r>
        <w:rPr>
          <w:noProof/>
        </w:rPr>
        <w:t xml:space="preserve">User Summary </w:t>
      </w:r>
      <w:r w:rsidRPr="00D62E0A">
        <w:rPr>
          <w:noProof/>
          <w:highlight w:val="yellow"/>
        </w:rPr>
        <w:t>[GSU.CIS:Optional]</w:t>
      </w:r>
      <w:r>
        <w:rPr>
          <w:noProof/>
        </w:rPr>
        <w:tab/>
      </w:r>
      <w:r>
        <w:rPr>
          <w:noProof/>
        </w:rPr>
        <w:fldChar w:fldCharType="begin"/>
      </w:r>
      <w:r>
        <w:rPr>
          <w:noProof/>
        </w:rPr>
        <w:instrText xml:space="preserve"> PAGEREF _Toc181522240 \h </w:instrText>
      </w:r>
      <w:r>
        <w:rPr>
          <w:noProof/>
        </w:rPr>
      </w:r>
      <w:r>
        <w:rPr>
          <w:noProof/>
        </w:rPr>
        <w:fldChar w:fldCharType="separate"/>
      </w:r>
      <w:r w:rsidR="00DC1E57">
        <w:rPr>
          <w:noProof/>
        </w:rPr>
        <w:t>3</w:t>
      </w:r>
      <w:r>
        <w:rPr>
          <w:noProof/>
        </w:rPr>
        <w:fldChar w:fldCharType="end"/>
      </w:r>
    </w:p>
    <w:p w14:paraId="6921BB2F" w14:textId="77777777" w:rsidR="006241EB" w:rsidRPr="006241EB" w:rsidRDefault="006241EB">
      <w:pPr>
        <w:pStyle w:val="TOC2"/>
        <w:tabs>
          <w:tab w:val="left" w:pos="1000"/>
        </w:tabs>
        <w:rPr>
          <w:noProof/>
          <w:sz w:val="24"/>
          <w:szCs w:val="24"/>
          <w:lang w:val="fr-FR"/>
        </w:rPr>
      </w:pPr>
      <w:r w:rsidRPr="00D62E0A">
        <w:rPr>
          <w:noProof/>
          <w:lang w:val="fr-FR"/>
        </w:rPr>
        <w:t>3.3</w:t>
      </w:r>
      <w:r w:rsidRPr="006241EB">
        <w:rPr>
          <w:noProof/>
          <w:sz w:val="24"/>
          <w:szCs w:val="24"/>
          <w:lang w:val="fr-FR"/>
        </w:rPr>
        <w:tab/>
      </w:r>
      <w:r w:rsidRPr="00D62E0A">
        <w:rPr>
          <w:noProof/>
          <w:lang w:val="fr-FR"/>
        </w:rPr>
        <w:t xml:space="preserve">User Environment </w:t>
      </w:r>
      <w:r w:rsidRPr="00D62E0A">
        <w:rPr>
          <w:noProof/>
          <w:highlight w:val="yellow"/>
          <w:lang w:val="fr-FR"/>
        </w:rPr>
        <w:t>[GSU.CIS:Optional]</w:t>
      </w:r>
      <w:r w:rsidRPr="006241EB">
        <w:rPr>
          <w:noProof/>
          <w:lang w:val="fr-FR"/>
        </w:rPr>
        <w:tab/>
      </w:r>
      <w:r>
        <w:rPr>
          <w:noProof/>
        </w:rPr>
        <w:fldChar w:fldCharType="begin"/>
      </w:r>
      <w:r w:rsidRPr="006241EB">
        <w:rPr>
          <w:noProof/>
          <w:lang w:val="fr-FR"/>
        </w:rPr>
        <w:instrText xml:space="preserve"> PAGEREF _Toc181522241 \h </w:instrText>
      </w:r>
      <w:r>
        <w:rPr>
          <w:noProof/>
        </w:rPr>
      </w:r>
      <w:r>
        <w:rPr>
          <w:noProof/>
        </w:rPr>
        <w:fldChar w:fldCharType="separate"/>
      </w:r>
      <w:r w:rsidR="00DC1E57">
        <w:rPr>
          <w:noProof/>
          <w:lang w:val="fr-FR"/>
        </w:rPr>
        <w:t>3</w:t>
      </w:r>
      <w:r>
        <w:rPr>
          <w:noProof/>
        </w:rPr>
        <w:fldChar w:fldCharType="end"/>
      </w:r>
    </w:p>
    <w:p w14:paraId="4E16E1B3" w14:textId="77777777" w:rsidR="006241EB" w:rsidRDefault="006241EB">
      <w:pPr>
        <w:pStyle w:val="TOC2"/>
        <w:tabs>
          <w:tab w:val="left" w:pos="1000"/>
        </w:tabs>
        <w:rPr>
          <w:noProof/>
          <w:sz w:val="24"/>
          <w:szCs w:val="24"/>
        </w:rPr>
      </w:pPr>
      <w:r>
        <w:rPr>
          <w:noProof/>
        </w:rPr>
        <w:t>3.4</w:t>
      </w:r>
      <w:r>
        <w:rPr>
          <w:noProof/>
          <w:sz w:val="24"/>
          <w:szCs w:val="24"/>
        </w:rPr>
        <w:tab/>
      </w:r>
      <w:r>
        <w:rPr>
          <w:noProof/>
        </w:rPr>
        <w:t>Key Stakeholder or User Needs</w:t>
      </w:r>
      <w:r>
        <w:rPr>
          <w:noProof/>
        </w:rPr>
        <w:tab/>
      </w:r>
      <w:r>
        <w:rPr>
          <w:noProof/>
        </w:rPr>
        <w:fldChar w:fldCharType="begin"/>
      </w:r>
      <w:r>
        <w:rPr>
          <w:noProof/>
        </w:rPr>
        <w:instrText xml:space="preserve"> PAGEREF _Toc181522242 \h </w:instrText>
      </w:r>
      <w:r>
        <w:rPr>
          <w:noProof/>
        </w:rPr>
      </w:r>
      <w:r>
        <w:rPr>
          <w:noProof/>
        </w:rPr>
        <w:fldChar w:fldCharType="separate"/>
      </w:r>
      <w:r w:rsidR="00DC1E57">
        <w:rPr>
          <w:noProof/>
        </w:rPr>
        <w:t>3</w:t>
      </w:r>
      <w:r>
        <w:rPr>
          <w:noProof/>
        </w:rPr>
        <w:fldChar w:fldCharType="end"/>
      </w:r>
    </w:p>
    <w:p w14:paraId="5EDD71E2" w14:textId="77777777" w:rsidR="006241EB" w:rsidRDefault="006241EB">
      <w:pPr>
        <w:pStyle w:val="TOC1"/>
        <w:tabs>
          <w:tab w:val="left" w:pos="432"/>
        </w:tabs>
        <w:rPr>
          <w:noProof/>
          <w:sz w:val="24"/>
          <w:szCs w:val="24"/>
        </w:rPr>
      </w:pPr>
      <w:r>
        <w:rPr>
          <w:noProof/>
        </w:rPr>
        <w:t>4.</w:t>
      </w:r>
      <w:r>
        <w:rPr>
          <w:noProof/>
          <w:sz w:val="24"/>
          <w:szCs w:val="24"/>
        </w:rPr>
        <w:tab/>
      </w:r>
      <w:r>
        <w:rPr>
          <w:noProof/>
        </w:rPr>
        <w:t>Product Overview</w:t>
      </w:r>
      <w:r>
        <w:rPr>
          <w:noProof/>
        </w:rPr>
        <w:tab/>
      </w:r>
      <w:r>
        <w:rPr>
          <w:noProof/>
        </w:rPr>
        <w:fldChar w:fldCharType="begin"/>
      </w:r>
      <w:r>
        <w:rPr>
          <w:noProof/>
        </w:rPr>
        <w:instrText xml:space="preserve"> PAGEREF _Toc181522243 \h </w:instrText>
      </w:r>
      <w:r>
        <w:rPr>
          <w:noProof/>
        </w:rPr>
      </w:r>
      <w:r>
        <w:rPr>
          <w:noProof/>
        </w:rPr>
        <w:fldChar w:fldCharType="separate"/>
      </w:r>
      <w:r w:rsidR="00DC1E57">
        <w:rPr>
          <w:noProof/>
        </w:rPr>
        <w:t>3</w:t>
      </w:r>
      <w:r>
        <w:rPr>
          <w:noProof/>
        </w:rPr>
        <w:fldChar w:fldCharType="end"/>
      </w:r>
    </w:p>
    <w:p w14:paraId="7066CD7B" w14:textId="77777777" w:rsidR="006241EB" w:rsidRDefault="006241EB">
      <w:pPr>
        <w:pStyle w:val="TOC2"/>
        <w:tabs>
          <w:tab w:val="left" w:pos="1000"/>
        </w:tabs>
        <w:rPr>
          <w:noProof/>
          <w:sz w:val="24"/>
          <w:szCs w:val="24"/>
        </w:rPr>
      </w:pPr>
      <w:r>
        <w:rPr>
          <w:noProof/>
        </w:rPr>
        <w:t>4.1</w:t>
      </w:r>
      <w:r>
        <w:rPr>
          <w:noProof/>
          <w:sz w:val="24"/>
          <w:szCs w:val="24"/>
        </w:rPr>
        <w:tab/>
      </w:r>
      <w:r>
        <w:rPr>
          <w:noProof/>
        </w:rPr>
        <w:t xml:space="preserve">Assumptions and Dependencies </w:t>
      </w:r>
      <w:r w:rsidRPr="00D62E0A">
        <w:rPr>
          <w:noProof/>
          <w:highlight w:val="yellow"/>
        </w:rPr>
        <w:t>[GSU.CIS:Optional]</w:t>
      </w:r>
      <w:r>
        <w:rPr>
          <w:noProof/>
        </w:rPr>
        <w:tab/>
      </w:r>
      <w:r>
        <w:rPr>
          <w:noProof/>
        </w:rPr>
        <w:fldChar w:fldCharType="begin"/>
      </w:r>
      <w:r>
        <w:rPr>
          <w:noProof/>
        </w:rPr>
        <w:instrText xml:space="preserve"> PAGEREF _Toc181522244 \h </w:instrText>
      </w:r>
      <w:r>
        <w:rPr>
          <w:noProof/>
        </w:rPr>
      </w:r>
      <w:r>
        <w:rPr>
          <w:noProof/>
        </w:rPr>
        <w:fldChar w:fldCharType="separate"/>
      </w:r>
      <w:r w:rsidR="00DC1E57">
        <w:rPr>
          <w:noProof/>
        </w:rPr>
        <w:t>3</w:t>
      </w:r>
      <w:r>
        <w:rPr>
          <w:noProof/>
        </w:rPr>
        <w:fldChar w:fldCharType="end"/>
      </w:r>
    </w:p>
    <w:p w14:paraId="32E5D47B" w14:textId="77777777" w:rsidR="006241EB" w:rsidRDefault="006241EB">
      <w:pPr>
        <w:pStyle w:val="TOC2"/>
        <w:tabs>
          <w:tab w:val="left" w:pos="1000"/>
        </w:tabs>
        <w:rPr>
          <w:noProof/>
          <w:sz w:val="24"/>
          <w:szCs w:val="24"/>
        </w:rPr>
      </w:pPr>
      <w:r>
        <w:rPr>
          <w:noProof/>
        </w:rPr>
        <w:t>4.2</w:t>
      </w:r>
      <w:r>
        <w:rPr>
          <w:noProof/>
          <w:sz w:val="24"/>
          <w:szCs w:val="24"/>
        </w:rPr>
        <w:tab/>
      </w:r>
      <w:r>
        <w:rPr>
          <w:noProof/>
        </w:rPr>
        <w:t xml:space="preserve">Licensing and Installation </w:t>
      </w:r>
      <w:r w:rsidRPr="00D62E0A">
        <w:rPr>
          <w:noProof/>
          <w:highlight w:val="yellow"/>
        </w:rPr>
        <w:t>[GSU.CIS:Optional:not recommended]</w:t>
      </w:r>
      <w:r>
        <w:rPr>
          <w:noProof/>
        </w:rPr>
        <w:tab/>
      </w:r>
      <w:r>
        <w:rPr>
          <w:noProof/>
        </w:rPr>
        <w:fldChar w:fldCharType="begin"/>
      </w:r>
      <w:r>
        <w:rPr>
          <w:noProof/>
        </w:rPr>
        <w:instrText xml:space="preserve"> PAGEREF _Toc181522245 \h </w:instrText>
      </w:r>
      <w:r>
        <w:rPr>
          <w:noProof/>
        </w:rPr>
      </w:r>
      <w:r>
        <w:rPr>
          <w:noProof/>
        </w:rPr>
        <w:fldChar w:fldCharType="separate"/>
      </w:r>
      <w:r w:rsidR="00DC1E57">
        <w:rPr>
          <w:noProof/>
        </w:rPr>
        <w:t>3</w:t>
      </w:r>
      <w:r>
        <w:rPr>
          <w:noProof/>
        </w:rPr>
        <w:fldChar w:fldCharType="end"/>
      </w:r>
    </w:p>
    <w:p w14:paraId="361542A2" w14:textId="77777777" w:rsidR="006241EB" w:rsidRDefault="006241EB">
      <w:pPr>
        <w:pStyle w:val="TOC1"/>
        <w:tabs>
          <w:tab w:val="left" w:pos="432"/>
        </w:tabs>
        <w:rPr>
          <w:noProof/>
          <w:sz w:val="24"/>
          <w:szCs w:val="24"/>
        </w:rPr>
      </w:pPr>
      <w:r>
        <w:rPr>
          <w:noProof/>
        </w:rPr>
        <w:t>5.</w:t>
      </w:r>
      <w:r>
        <w:rPr>
          <w:noProof/>
          <w:sz w:val="24"/>
          <w:szCs w:val="24"/>
        </w:rPr>
        <w:tab/>
      </w:r>
      <w:r>
        <w:rPr>
          <w:noProof/>
        </w:rPr>
        <w:t>Goal Model</w:t>
      </w:r>
      <w:r>
        <w:rPr>
          <w:noProof/>
        </w:rPr>
        <w:tab/>
      </w:r>
      <w:r>
        <w:rPr>
          <w:noProof/>
        </w:rPr>
        <w:fldChar w:fldCharType="begin"/>
      </w:r>
      <w:r>
        <w:rPr>
          <w:noProof/>
        </w:rPr>
        <w:instrText xml:space="preserve"> PAGEREF _Toc181522246 \h </w:instrText>
      </w:r>
      <w:r>
        <w:rPr>
          <w:noProof/>
        </w:rPr>
      </w:r>
      <w:r>
        <w:rPr>
          <w:noProof/>
        </w:rPr>
        <w:fldChar w:fldCharType="separate"/>
      </w:r>
      <w:r w:rsidR="00DC1E57">
        <w:rPr>
          <w:noProof/>
        </w:rPr>
        <w:t>3</w:t>
      </w:r>
      <w:r>
        <w:rPr>
          <w:noProof/>
        </w:rPr>
        <w:fldChar w:fldCharType="end"/>
      </w:r>
    </w:p>
    <w:p w14:paraId="68AA136C" w14:textId="77777777" w:rsidR="006241EB" w:rsidRDefault="006241EB">
      <w:pPr>
        <w:pStyle w:val="TOC2"/>
        <w:tabs>
          <w:tab w:val="left" w:pos="1000"/>
        </w:tabs>
        <w:rPr>
          <w:noProof/>
          <w:sz w:val="24"/>
          <w:szCs w:val="24"/>
        </w:rPr>
      </w:pPr>
      <w:r>
        <w:rPr>
          <w:noProof/>
        </w:rPr>
        <w:t>5.1</w:t>
      </w:r>
      <w:r>
        <w:rPr>
          <w:noProof/>
          <w:sz w:val="24"/>
          <w:szCs w:val="24"/>
        </w:rPr>
        <w:tab/>
      </w:r>
      <w:r>
        <w:rPr>
          <w:noProof/>
        </w:rPr>
        <w:t>&lt;aGoal&gt;</w:t>
      </w:r>
      <w:r>
        <w:rPr>
          <w:noProof/>
        </w:rPr>
        <w:tab/>
      </w:r>
      <w:r>
        <w:rPr>
          <w:noProof/>
        </w:rPr>
        <w:fldChar w:fldCharType="begin"/>
      </w:r>
      <w:r>
        <w:rPr>
          <w:noProof/>
        </w:rPr>
        <w:instrText xml:space="preserve"> PAGEREF _Toc181522247 \h </w:instrText>
      </w:r>
      <w:r>
        <w:rPr>
          <w:noProof/>
        </w:rPr>
      </w:r>
      <w:r>
        <w:rPr>
          <w:noProof/>
        </w:rPr>
        <w:fldChar w:fldCharType="separate"/>
      </w:r>
      <w:r w:rsidR="00DC1E57">
        <w:rPr>
          <w:noProof/>
        </w:rPr>
        <w:t>3</w:t>
      </w:r>
      <w:r>
        <w:rPr>
          <w:noProof/>
        </w:rPr>
        <w:fldChar w:fldCharType="end"/>
      </w:r>
    </w:p>
    <w:p w14:paraId="5FB7F684" w14:textId="77777777" w:rsidR="006241EB" w:rsidRDefault="006241EB">
      <w:pPr>
        <w:pStyle w:val="TOC2"/>
        <w:tabs>
          <w:tab w:val="left" w:pos="1000"/>
        </w:tabs>
        <w:rPr>
          <w:noProof/>
          <w:sz w:val="24"/>
          <w:szCs w:val="24"/>
        </w:rPr>
      </w:pPr>
      <w:r>
        <w:rPr>
          <w:noProof/>
        </w:rPr>
        <w:t>5.2</w:t>
      </w:r>
      <w:r>
        <w:rPr>
          <w:noProof/>
          <w:sz w:val="24"/>
          <w:szCs w:val="24"/>
        </w:rPr>
        <w:tab/>
      </w:r>
      <w:r>
        <w:rPr>
          <w:noProof/>
        </w:rPr>
        <w:t>&lt;anotherGoal&gt;</w:t>
      </w:r>
      <w:r>
        <w:rPr>
          <w:noProof/>
        </w:rPr>
        <w:tab/>
      </w:r>
      <w:r>
        <w:rPr>
          <w:noProof/>
        </w:rPr>
        <w:fldChar w:fldCharType="begin"/>
      </w:r>
      <w:r>
        <w:rPr>
          <w:noProof/>
        </w:rPr>
        <w:instrText xml:space="preserve"> PAGEREF _Toc181522248 \h </w:instrText>
      </w:r>
      <w:r>
        <w:rPr>
          <w:noProof/>
        </w:rPr>
      </w:r>
      <w:r>
        <w:rPr>
          <w:noProof/>
        </w:rPr>
        <w:fldChar w:fldCharType="separate"/>
      </w:r>
      <w:r w:rsidR="00DC1E57">
        <w:rPr>
          <w:noProof/>
        </w:rPr>
        <w:t>3</w:t>
      </w:r>
      <w:r>
        <w:rPr>
          <w:noProof/>
        </w:rPr>
        <w:fldChar w:fldCharType="end"/>
      </w:r>
    </w:p>
    <w:p w14:paraId="2F790F74" w14:textId="77777777" w:rsidR="006241EB" w:rsidRDefault="006241EB">
      <w:pPr>
        <w:pStyle w:val="TOC1"/>
        <w:tabs>
          <w:tab w:val="left" w:pos="432"/>
        </w:tabs>
        <w:rPr>
          <w:noProof/>
          <w:sz w:val="24"/>
          <w:szCs w:val="24"/>
        </w:rPr>
      </w:pPr>
      <w:r>
        <w:rPr>
          <w:noProof/>
        </w:rPr>
        <w:t>6.</w:t>
      </w:r>
      <w:r>
        <w:rPr>
          <w:noProof/>
          <w:sz w:val="24"/>
          <w:szCs w:val="24"/>
        </w:rPr>
        <w:tab/>
      </w:r>
      <w:r>
        <w:rPr>
          <w:noProof/>
        </w:rPr>
        <w:t xml:space="preserve">Constraints </w:t>
      </w:r>
      <w:r w:rsidRPr="00D62E0A">
        <w:rPr>
          <w:noProof/>
          <w:highlight w:val="yellow"/>
        </w:rPr>
        <w:t>[GSU.CIS:Optional]</w:t>
      </w:r>
      <w:r>
        <w:rPr>
          <w:noProof/>
        </w:rPr>
        <w:tab/>
      </w:r>
      <w:r>
        <w:rPr>
          <w:noProof/>
        </w:rPr>
        <w:fldChar w:fldCharType="begin"/>
      </w:r>
      <w:r>
        <w:rPr>
          <w:noProof/>
        </w:rPr>
        <w:instrText xml:space="preserve"> PAGEREF _Toc181522249 \h </w:instrText>
      </w:r>
      <w:r>
        <w:rPr>
          <w:noProof/>
        </w:rPr>
      </w:r>
      <w:r>
        <w:rPr>
          <w:noProof/>
        </w:rPr>
        <w:fldChar w:fldCharType="separate"/>
      </w:r>
      <w:r w:rsidR="00DC1E57">
        <w:rPr>
          <w:noProof/>
        </w:rPr>
        <w:t>3</w:t>
      </w:r>
      <w:r>
        <w:rPr>
          <w:noProof/>
        </w:rPr>
        <w:fldChar w:fldCharType="end"/>
      </w:r>
    </w:p>
    <w:p w14:paraId="5252A563" w14:textId="77777777" w:rsidR="006241EB" w:rsidRDefault="006241EB">
      <w:pPr>
        <w:pStyle w:val="TOC1"/>
        <w:tabs>
          <w:tab w:val="left" w:pos="432"/>
        </w:tabs>
        <w:rPr>
          <w:noProof/>
          <w:sz w:val="24"/>
          <w:szCs w:val="24"/>
        </w:rPr>
      </w:pPr>
      <w:r>
        <w:rPr>
          <w:noProof/>
        </w:rPr>
        <w:t>7.</w:t>
      </w:r>
      <w:r>
        <w:rPr>
          <w:noProof/>
          <w:sz w:val="24"/>
          <w:szCs w:val="24"/>
        </w:rPr>
        <w:tab/>
      </w:r>
      <w:r>
        <w:rPr>
          <w:noProof/>
        </w:rPr>
        <w:t xml:space="preserve">Precedence and Priority </w:t>
      </w:r>
      <w:r w:rsidRPr="00D62E0A">
        <w:rPr>
          <w:noProof/>
          <w:highlight w:val="yellow"/>
        </w:rPr>
        <w:t>[GSU.CIS:Optional]</w:t>
      </w:r>
      <w:r>
        <w:rPr>
          <w:noProof/>
        </w:rPr>
        <w:tab/>
      </w:r>
      <w:r>
        <w:rPr>
          <w:noProof/>
        </w:rPr>
        <w:fldChar w:fldCharType="begin"/>
      </w:r>
      <w:r>
        <w:rPr>
          <w:noProof/>
        </w:rPr>
        <w:instrText xml:space="preserve"> PAGEREF _Toc181522250 \h </w:instrText>
      </w:r>
      <w:r>
        <w:rPr>
          <w:noProof/>
        </w:rPr>
      </w:r>
      <w:r>
        <w:rPr>
          <w:noProof/>
        </w:rPr>
        <w:fldChar w:fldCharType="separate"/>
      </w:r>
      <w:r w:rsidR="00DC1E57">
        <w:rPr>
          <w:noProof/>
        </w:rPr>
        <w:t>3</w:t>
      </w:r>
      <w:r>
        <w:rPr>
          <w:noProof/>
        </w:rPr>
        <w:fldChar w:fldCharType="end"/>
      </w:r>
    </w:p>
    <w:p w14:paraId="479FB569" w14:textId="77777777" w:rsidR="006241EB" w:rsidRDefault="006241EB">
      <w:pPr>
        <w:pStyle w:val="TOC1"/>
        <w:tabs>
          <w:tab w:val="left" w:pos="432"/>
        </w:tabs>
        <w:rPr>
          <w:noProof/>
          <w:sz w:val="24"/>
          <w:szCs w:val="24"/>
        </w:rPr>
      </w:pPr>
      <w:r>
        <w:rPr>
          <w:noProof/>
        </w:rPr>
        <w:t>8.</w:t>
      </w:r>
      <w:r>
        <w:rPr>
          <w:noProof/>
          <w:sz w:val="24"/>
          <w:szCs w:val="24"/>
        </w:rPr>
        <w:tab/>
      </w:r>
      <w:r>
        <w:rPr>
          <w:noProof/>
        </w:rPr>
        <w:t xml:space="preserve">Use-Case Model </w:t>
      </w:r>
      <w:r w:rsidRPr="00D62E0A">
        <w:rPr>
          <w:noProof/>
          <w:highlight w:val="yellow"/>
        </w:rPr>
        <w:t>[GSU.CIS:Required]</w:t>
      </w:r>
      <w:r>
        <w:rPr>
          <w:noProof/>
        </w:rPr>
        <w:tab/>
      </w:r>
      <w:r>
        <w:rPr>
          <w:noProof/>
        </w:rPr>
        <w:fldChar w:fldCharType="begin"/>
      </w:r>
      <w:r>
        <w:rPr>
          <w:noProof/>
        </w:rPr>
        <w:instrText xml:space="preserve"> PAGEREF _Toc181522251 \h </w:instrText>
      </w:r>
      <w:r>
        <w:rPr>
          <w:noProof/>
        </w:rPr>
      </w:r>
      <w:r>
        <w:rPr>
          <w:noProof/>
        </w:rPr>
        <w:fldChar w:fldCharType="separate"/>
      </w:r>
      <w:r w:rsidR="00DC1E57">
        <w:rPr>
          <w:noProof/>
        </w:rPr>
        <w:t>3</w:t>
      </w:r>
      <w:r>
        <w:rPr>
          <w:noProof/>
        </w:rPr>
        <w:fldChar w:fldCharType="end"/>
      </w:r>
    </w:p>
    <w:p w14:paraId="54FF4CF1" w14:textId="77777777" w:rsidR="006241EB" w:rsidRDefault="006241EB">
      <w:pPr>
        <w:pStyle w:val="TOC2"/>
        <w:tabs>
          <w:tab w:val="left" w:pos="1000"/>
        </w:tabs>
        <w:rPr>
          <w:noProof/>
          <w:sz w:val="24"/>
          <w:szCs w:val="24"/>
        </w:rPr>
      </w:pPr>
      <w:r>
        <w:rPr>
          <w:noProof/>
        </w:rPr>
        <w:t>8.1</w:t>
      </w:r>
      <w:r>
        <w:rPr>
          <w:noProof/>
          <w:sz w:val="24"/>
          <w:szCs w:val="24"/>
        </w:rPr>
        <w:tab/>
      </w:r>
      <w:r>
        <w:rPr>
          <w:noProof/>
        </w:rPr>
        <w:t>Use-Case Diagram</w:t>
      </w:r>
      <w:r>
        <w:rPr>
          <w:noProof/>
        </w:rPr>
        <w:tab/>
      </w:r>
      <w:r>
        <w:rPr>
          <w:noProof/>
        </w:rPr>
        <w:fldChar w:fldCharType="begin"/>
      </w:r>
      <w:r>
        <w:rPr>
          <w:noProof/>
        </w:rPr>
        <w:instrText xml:space="preserve"> PAGEREF _Toc181522252 \h </w:instrText>
      </w:r>
      <w:r>
        <w:rPr>
          <w:noProof/>
        </w:rPr>
      </w:r>
      <w:r>
        <w:rPr>
          <w:noProof/>
        </w:rPr>
        <w:fldChar w:fldCharType="separate"/>
      </w:r>
      <w:r w:rsidR="00DC1E57">
        <w:rPr>
          <w:noProof/>
        </w:rPr>
        <w:t>3</w:t>
      </w:r>
      <w:r>
        <w:rPr>
          <w:noProof/>
        </w:rPr>
        <w:fldChar w:fldCharType="end"/>
      </w:r>
    </w:p>
    <w:p w14:paraId="6137A48C" w14:textId="77777777" w:rsidR="006241EB" w:rsidRDefault="006241EB">
      <w:pPr>
        <w:pStyle w:val="TOC2"/>
        <w:tabs>
          <w:tab w:val="left" w:pos="1000"/>
        </w:tabs>
        <w:rPr>
          <w:noProof/>
          <w:sz w:val="24"/>
          <w:szCs w:val="24"/>
        </w:rPr>
      </w:pPr>
      <w:r>
        <w:rPr>
          <w:noProof/>
        </w:rPr>
        <w:t>8.2</w:t>
      </w:r>
      <w:r>
        <w:rPr>
          <w:noProof/>
          <w:sz w:val="24"/>
          <w:szCs w:val="24"/>
        </w:rPr>
        <w:tab/>
      </w:r>
      <w:r>
        <w:rPr>
          <w:noProof/>
        </w:rPr>
        <w:t>Goal Use-Case Traceability</w:t>
      </w:r>
      <w:r>
        <w:rPr>
          <w:noProof/>
        </w:rPr>
        <w:tab/>
      </w:r>
      <w:r>
        <w:rPr>
          <w:noProof/>
        </w:rPr>
        <w:fldChar w:fldCharType="begin"/>
      </w:r>
      <w:r>
        <w:rPr>
          <w:noProof/>
        </w:rPr>
        <w:instrText xml:space="preserve"> PAGEREF _Toc181522253 \h </w:instrText>
      </w:r>
      <w:r>
        <w:rPr>
          <w:noProof/>
        </w:rPr>
      </w:r>
      <w:r>
        <w:rPr>
          <w:noProof/>
        </w:rPr>
        <w:fldChar w:fldCharType="separate"/>
      </w:r>
      <w:r w:rsidR="00DC1E57">
        <w:rPr>
          <w:noProof/>
        </w:rPr>
        <w:t>3</w:t>
      </w:r>
      <w:r>
        <w:rPr>
          <w:noProof/>
        </w:rPr>
        <w:fldChar w:fldCharType="end"/>
      </w:r>
    </w:p>
    <w:p w14:paraId="2EB07763" w14:textId="77777777" w:rsidR="006241EB" w:rsidRDefault="006241EB">
      <w:pPr>
        <w:pStyle w:val="TOC2"/>
        <w:tabs>
          <w:tab w:val="left" w:pos="1000"/>
        </w:tabs>
        <w:rPr>
          <w:noProof/>
          <w:sz w:val="24"/>
          <w:szCs w:val="24"/>
        </w:rPr>
      </w:pPr>
      <w:r>
        <w:rPr>
          <w:noProof/>
        </w:rPr>
        <w:t>8.3</w:t>
      </w:r>
      <w:r>
        <w:rPr>
          <w:noProof/>
          <w:sz w:val="24"/>
          <w:szCs w:val="24"/>
        </w:rPr>
        <w:tab/>
      </w:r>
      <w:r>
        <w:rPr>
          <w:noProof/>
        </w:rPr>
        <w:t>Use-Case &lt;1&gt;</w:t>
      </w:r>
      <w:r>
        <w:rPr>
          <w:noProof/>
        </w:rPr>
        <w:tab/>
      </w:r>
      <w:r>
        <w:rPr>
          <w:noProof/>
        </w:rPr>
        <w:fldChar w:fldCharType="begin"/>
      </w:r>
      <w:r>
        <w:rPr>
          <w:noProof/>
        </w:rPr>
        <w:instrText xml:space="preserve"> PAGEREF _Toc181522254 \h </w:instrText>
      </w:r>
      <w:r>
        <w:rPr>
          <w:noProof/>
        </w:rPr>
      </w:r>
      <w:r>
        <w:rPr>
          <w:noProof/>
        </w:rPr>
        <w:fldChar w:fldCharType="separate"/>
      </w:r>
      <w:r w:rsidR="00DC1E57">
        <w:rPr>
          <w:noProof/>
        </w:rPr>
        <w:t>3</w:t>
      </w:r>
      <w:r>
        <w:rPr>
          <w:noProof/>
        </w:rPr>
        <w:fldChar w:fldCharType="end"/>
      </w:r>
    </w:p>
    <w:p w14:paraId="42E0D35A" w14:textId="77777777" w:rsidR="006241EB" w:rsidRDefault="006241EB">
      <w:pPr>
        <w:pStyle w:val="TOC3"/>
        <w:rPr>
          <w:noProof/>
          <w:sz w:val="24"/>
          <w:szCs w:val="24"/>
        </w:rPr>
      </w:pPr>
      <w:r>
        <w:rPr>
          <w:noProof/>
        </w:rPr>
        <w:t>8.3.1</w:t>
      </w:r>
      <w:r>
        <w:rPr>
          <w:noProof/>
          <w:sz w:val="24"/>
          <w:szCs w:val="24"/>
        </w:rPr>
        <w:tab/>
      </w:r>
      <w:r>
        <w:rPr>
          <w:noProof/>
        </w:rPr>
        <w:t>Use-Case &lt;1&gt; Sequence Diagram &lt;n&gt; [m3]</w:t>
      </w:r>
      <w:r>
        <w:rPr>
          <w:noProof/>
        </w:rPr>
        <w:tab/>
      </w:r>
      <w:r>
        <w:rPr>
          <w:noProof/>
        </w:rPr>
        <w:fldChar w:fldCharType="begin"/>
      </w:r>
      <w:r>
        <w:rPr>
          <w:noProof/>
        </w:rPr>
        <w:instrText xml:space="preserve"> PAGEREF _Toc181522255 \h </w:instrText>
      </w:r>
      <w:r>
        <w:rPr>
          <w:noProof/>
        </w:rPr>
      </w:r>
      <w:r>
        <w:rPr>
          <w:noProof/>
        </w:rPr>
        <w:fldChar w:fldCharType="separate"/>
      </w:r>
      <w:r w:rsidR="00DC1E57">
        <w:rPr>
          <w:noProof/>
        </w:rPr>
        <w:t>3</w:t>
      </w:r>
      <w:r>
        <w:rPr>
          <w:noProof/>
        </w:rPr>
        <w:fldChar w:fldCharType="end"/>
      </w:r>
    </w:p>
    <w:p w14:paraId="4618FAFD" w14:textId="77777777" w:rsidR="006241EB" w:rsidRDefault="006241EB">
      <w:pPr>
        <w:pStyle w:val="TOC3"/>
        <w:rPr>
          <w:noProof/>
          <w:sz w:val="24"/>
          <w:szCs w:val="24"/>
        </w:rPr>
      </w:pPr>
      <w:r>
        <w:rPr>
          <w:noProof/>
        </w:rPr>
        <w:t>8.3.2</w:t>
      </w:r>
      <w:r>
        <w:rPr>
          <w:noProof/>
          <w:sz w:val="24"/>
          <w:szCs w:val="24"/>
        </w:rPr>
        <w:tab/>
      </w:r>
      <w:r>
        <w:rPr>
          <w:noProof/>
        </w:rPr>
        <w:t>Use-Case &lt;1&gt; Activity Diagram &lt;n&gt; [m2]</w:t>
      </w:r>
      <w:r>
        <w:rPr>
          <w:noProof/>
        </w:rPr>
        <w:tab/>
      </w:r>
      <w:r>
        <w:rPr>
          <w:noProof/>
        </w:rPr>
        <w:fldChar w:fldCharType="begin"/>
      </w:r>
      <w:r>
        <w:rPr>
          <w:noProof/>
        </w:rPr>
        <w:instrText xml:space="preserve"> PAGEREF _Toc181522256 \h </w:instrText>
      </w:r>
      <w:r>
        <w:rPr>
          <w:noProof/>
        </w:rPr>
      </w:r>
      <w:r>
        <w:rPr>
          <w:noProof/>
        </w:rPr>
        <w:fldChar w:fldCharType="separate"/>
      </w:r>
      <w:r w:rsidR="00DC1E57">
        <w:rPr>
          <w:noProof/>
        </w:rPr>
        <w:t>3</w:t>
      </w:r>
      <w:r>
        <w:rPr>
          <w:noProof/>
        </w:rPr>
        <w:fldChar w:fldCharType="end"/>
      </w:r>
    </w:p>
    <w:p w14:paraId="476186D7" w14:textId="77777777" w:rsidR="006241EB" w:rsidRDefault="006241EB">
      <w:pPr>
        <w:pStyle w:val="TOC2"/>
        <w:tabs>
          <w:tab w:val="left" w:pos="1000"/>
        </w:tabs>
        <w:rPr>
          <w:noProof/>
          <w:sz w:val="24"/>
          <w:szCs w:val="24"/>
        </w:rPr>
      </w:pPr>
      <w:r>
        <w:rPr>
          <w:noProof/>
        </w:rPr>
        <w:t>8.4</w:t>
      </w:r>
      <w:r>
        <w:rPr>
          <w:noProof/>
          <w:sz w:val="24"/>
          <w:szCs w:val="24"/>
        </w:rPr>
        <w:tab/>
      </w:r>
      <w:r>
        <w:rPr>
          <w:noProof/>
        </w:rPr>
        <w:t>Use-Case &lt;2&gt;</w:t>
      </w:r>
      <w:r>
        <w:rPr>
          <w:noProof/>
        </w:rPr>
        <w:tab/>
      </w:r>
      <w:r>
        <w:rPr>
          <w:noProof/>
        </w:rPr>
        <w:fldChar w:fldCharType="begin"/>
      </w:r>
      <w:r>
        <w:rPr>
          <w:noProof/>
        </w:rPr>
        <w:instrText xml:space="preserve"> PAGEREF _Toc181522257 \h </w:instrText>
      </w:r>
      <w:r>
        <w:rPr>
          <w:noProof/>
        </w:rPr>
      </w:r>
      <w:r>
        <w:rPr>
          <w:noProof/>
        </w:rPr>
        <w:fldChar w:fldCharType="separate"/>
      </w:r>
      <w:r w:rsidR="00DC1E57">
        <w:rPr>
          <w:noProof/>
        </w:rPr>
        <w:t>3</w:t>
      </w:r>
      <w:r>
        <w:rPr>
          <w:noProof/>
        </w:rPr>
        <w:fldChar w:fldCharType="end"/>
      </w:r>
    </w:p>
    <w:p w14:paraId="037EB229" w14:textId="77777777" w:rsidR="006241EB" w:rsidRDefault="006241EB">
      <w:pPr>
        <w:pStyle w:val="TOC3"/>
        <w:rPr>
          <w:noProof/>
          <w:sz w:val="24"/>
          <w:szCs w:val="24"/>
        </w:rPr>
      </w:pPr>
      <w:r>
        <w:rPr>
          <w:noProof/>
        </w:rPr>
        <w:t>8.4.1</w:t>
      </w:r>
      <w:r>
        <w:rPr>
          <w:noProof/>
          <w:sz w:val="24"/>
          <w:szCs w:val="24"/>
        </w:rPr>
        <w:tab/>
      </w:r>
      <w:r>
        <w:rPr>
          <w:noProof/>
        </w:rPr>
        <w:t>Use-Case &lt;2&gt; Sequence Diagram &lt;n&gt; [m3]</w:t>
      </w:r>
      <w:r>
        <w:rPr>
          <w:noProof/>
        </w:rPr>
        <w:tab/>
      </w:r>
      <w:r>
        <w:rPr>
          <w:noProof/>
        </w:rPr>
        <w:fldChar w:fldCharType="begin"/>
      </w:r>
      <w:r>
        <w:rPr>
          <w:noProof/>
        </w:rPr>
        <w:instrText xml:space="preserve"> PAGEREF _Toc181522258 \h </w:instrText>
      </w:r>
      <w:r>
        <w:rPr>
          <w:noProof/>
        </w:rPr>
      </w:r>
      <w:r>
        <w:rPr>
          <w:noProof/>
        </w:rPr>
        <w:fldChar w:fldCharType="separate"/>
      </w:r>
      <w:r w:rsidR="00DC1E57">
        <w:rPr>
          <w:noProof/>
        </w:rPr>
        <w:t>3</w:t>
      </w:r>
      <w:r>
        <w:rPr>
          <w:noProof/>
        </w:rPr>
        <w:fldChar w:fldCharType="end"/>
      </w:r>
    </w:p>
    <w:p w14:paraId="2E859062" w14:textId="77777777" w:rsidR="006241EB" w:rsidRDefault="006241EB">
      <w:pPr>
        <w:pStyle w:val="TOC3"/>
        <w:rPr>
          <w:noProof/>
          <w:sz w:val="24"/>
          <w:szCs w:val="24"/>
        </w:rPr>
      </w:pPr>
      <w:r>
        <w:rPr>
          <w:noProof/>
        </w:rPr>
        <w:t>8.4.2</w:t>
      </w:r>
      <w:r>
        <w:rPr>
          <w:noProof/>
          <w:sz w:val="24"/>
          <w:szCs w:val="24"/>
        </w:rPr>
        <w:tab/>
      </w:r>
      <w:r>
        <w:rPr>
          <w:noProof/>
        </w:rPr>
        <w:t>Use-Case &lt;2&gt; Activity Diagram &lt;n&gt; [m2]</w:t>
      </w:r>
      <w:r>
        <w:rPr>
          <w:noProof/>
        </w:rPr>
        <w:tab/>
      </w:r>
      <w:r>
        <w:rPr>
          <w:noProof/>
        </w:rPr>
        <w:fldChar w:fldCharType="begin"/>
      </w:r>
      <w:r>
        <w:rPr>
          <w:noProof/>
        </w:rPr>
        <w:instrText xml:space="preserve"> PAGEREF _Toc181522259 \h </w:instrText>
      </w:r>
      <w:r>
        <w:rPr>
          <w:noProof/>
        </w:rPr>
      </w:r>
      <w:r>
        <w:rPr>
          <w:noProof/>
        </w:rPr>
        <w:fldChar w:fldCharType="separate"/>
      </w:r>
      <w:r w:rsidR="00DC1E57">
        <w:rPr>
          <w:noProof/>
        </w:rPr>
        <w:t>3</w:t>
      </w:r>
      <w:r>
        <w:rPr>
          <w:noProof/>
        </w:rPr>
        <w:fldChar w:fldCharType="end"/>
      </w:r>
    </w:p>
    <w:p w14:paraId="5500D000" w14:textId="77777777" w:rsidR="006241EB" w:rsidRPr="006241EB" w:rsidRDefault="006241EB">
      <w:pPr>
        <w:pStyle w:val="TOC2"/>
        <w:tabs>
          <w:tab w:val="left" w:pos="1000"/>
        </w:tabs>
        <w:rPr>
          <w:noProof/>
          <w:sz w:val="24"/>
          <w:szCs w:val="24"/>
          <w:lang w:val="pt-BR"/>
        </w:rPr>
      </w:pPr>
      <w:r w:rsidRPr="006241EB">
        <w:rPr>
          <w:noProof/>
          <w:lang w:val="pt-BR"/>
        </w:rPr>
        <w:t>8.5</w:t>
      </w:r>
      <w:r w:rsidRPr="006241EB">
        <w:rPr>
          <w:noProof/>
          <w:sz w:val="24"/>
          <w:szCs w:val="24"/>
          <w:lang w:val="pt-BR"/>
        </w:rPr>
        <w:tab/>
      </w:r>
      <w:r w:rsidRPr="006241EB">
        <w:rPr>
          <w:noProof/>
          <w:lang w:val="pt-BR"/>
        </w:rPr>
        <w:t>Use-Case &lt;etc&gt;</w:t>
      </w:r>
      <w:r w:rsidRPr="006241EB">
        <w:rPr>
          <w:noProof/>
          <w:lang w:val="pt-BR"/>
        </w:rPr>
        <w:tab/>
      </w:r>
      <w:r>
        <w:rPr>
          <w:noProof/>
        </w:rPr>
        <w:fldChar w:fldCharType="begin"/>
      </w:r>
      <w:r w:rsidRPr="006241EB">
        <w:rPr>
          <w:noProof/>
          <w:lang w:val="pt-BR"/>
        </w:rPr>
        <w:instrText xml:space="preserve"> PAGEREF _Toc181522260 \h </w:instrText>
      </w:r>
      <w:r>
        <w:rPr>
          <w:noProof/>
        </w:rPr>
      </w:r>
      <w:r>
        <w:rPr>
          <w:noProof/>
        </w:rPr>
        <w:fldChar w:fldCharType="separate"/>
      </w:r>
      <w:r w:rsidR="00DC1E57">
        <w:rPr>
          <w:noProof/>
          <w:lang w:val="pt-BR"/>
        </w:rPr>
        <w:t>3</w:t>
      </w:r>
      <w:r>
        <w:rPr>
          <w:noProof/>
        </w:rPr>
        <w:fldChar w:fldCharType="end"/>
      </w:r>
    </w:p>
    <w:p w14:paraId="1B386605" w14:textId="77777777" w:rsidR="006241EB" w:rsidRPr="006241EB" w:rsidRDefault="006241EB">
      <w:pPr>
        <w:pStyle w:val="TOC3"/>
        <w:rPr>
          <w:noProof/>
          <w:sz w:val="24"/>
          <w:szCs w:val="24"/>
          <w:lang w:val="pt-BR"/>
        </w:rPr>
      </w:pPr>
      <w:r w:rsidRPr="00D62E0A">
        <w:rPr>
          <w:noProof/>
          <w:lang w:val="pt-BR"/>
        </w:rPr>
        <w:t>8.5.1</w:t>
      </w:r>
      <w:r w:rsidRPr="006241EB">
        <w:rPr>
          <w:noProof/>
          <w:sz w:val="24"/>
          <w:szCs w:val="24"/>
          <w:lang w:val="pt-BR"/>
        </w:rPr>
        <w:tab/>
      </w:r>
      <w:r w:rsidRPr="00D62E0A">
        <w:rPr>
          <w:noProof/>
          <w:lang w:val="pt-BR"/>
        </w:rPr>
        <w:t>Use-Case &lt;etc&gt; Sequence Diagram &lt;n&gt;[m3]</w:t>
      </w:r>
      <w:r w:rsidRPr="006241EB">
        <w:rPr>
          <w:noProof/>
          <w:lang w:val="pt-BR"/>
        </w:rPr>
        <w:tab/>
      </w:r>
      <w:r>
        <w:rPr>
          <w:noProof/>
        </w:rPr>
        <w:fldChar w:fldCharType="begin"/>
      </w:r>
      <w:r w:rsidRPr="006241EB">
        <w:rPr>
          <w:noProof/>
          <w:lang w:val="pt-BR"/>
        </w:rPr>
        <w:instrText xml:space="preserve"> PAGEREF _Toc181522261 \h </w:instrText>
      </w:r>
      <w:r>
        <w:rPr>
          <w:noProof/>
        </w:rPr>
      </w:r>
      <w:r>
        <w:rPr>
          <w:noProof/>
        </w:rPr>
        <w:fldChar w:fldCharType="separate"/>
      </w:r>
      <w:r w:rsidR="00DC1E57">
        <w:rPr>
          <w:noProof/>
          <w:lang w:val="pt-BR"/>
        </w:rPr>
        <w:t>3</w:t>
      </w:r>
      <w:r>
        <w:rPr>
          <w:noProof/>
        </w:rPr>
        <w:fldChar w:fldCharType="end"/>
      </w:r>
    </w:p>
    <w:p w14:paraId="5DAE955F" w14:textId="77777777" w:rsidR="006241EB" w:rsidRDefault="006241EB">
      <w:pPr>
        <w:pStyle w:val="TOC3"/>
        <w:rPr>
          <w:noProof/>
          <w:sz w:val="24"/>
          <w:szCs w:val="24"/>
        </w:rPr>
      </w:pPr>
      <w:r>
        <w:rPr>
          <w:noProof/>
        </w:rPr>
        <w:t>8.5.2</w:t>
      </w:r>
      <w:r>
        <w:rPr>
          <w:noProof/>
          <w:sz w:val="24"/>
          <w:szCs w:val="24"/>
        </w:rPr>
        <w:tab/>
      </w:r>
      <w:r>
        <w:rPr>
          <w:noProof/>
        </w:rPr>
        <w:t>Use-Case &lt;3&gt; Activity Diagram &lt;n&gt; [m2]</w:t>
      </w:r>
      <w:r>
        <w:rPr>
          <w:noProof/>
        </w:rPr>
        <w:tab/>
      </w:r>
      <w:r>
        <w:rPr>
          <w:noProof/>
        </w:rPr>
        <w:fldChar w:fldCharType="begin"/>
      </w:r>
      <w:r>
        <w:rPr>
          <w:noProof/>
        </w:rPr>
        <w:instrText xml:space="preserve"> PAGEREF _Toc181522262 \h </w:instrText>
      </w:r>
      <w:r>
        <w:rPr>
          <w:noProof/>
        </w:rPr>
      </w:r>
      <w:r>
        <w:rPr>
          <w:noProof/>
        </w:rPr>
        <w:fldChar w:fldCharType="separate"/>
      </w:r>
      <w:r w:rsidR="00DC1E57">
        <w:rPr>
          <w:noProof/>
        </w:rPr>
        <w:t>3</w:t>
      </w:r>
      <w:r>
        <w:rPr>
          <w:noProof/>
        </w:rPr>
        <w:fldChar w:fldCharType="end"/>
      </w:r>
    </w:p>
    <w:p w14:paraId="0DA54943" w14:textId="77777777" w:rsidR="006241EB" w:rsidRDefault="006241EB">
      <w:pPr>
        <w:pStyle w:val="TOC2"/>
        <w:tabs>
          <w:tab w:val="left" w:pos="1000"/>
        </w:tabs>
        <w:rPr>
          <w:noProof/>
          <w:sz w:val="24"/>
          <w:szCs w:val="24"/>
        </w:rPr>
      </w:pPr>
      <w:r>
        <w:rPr>
          <w:noProof/>
        </w:rPr>
        <w:t>8.6</w:t>
      </w:r>
      <w:r>
        <w:rPr>
          <w:noProof/>
          <w:sz w:val="24"/>
          <w:szCs w:val="24"/>
        </w:rPr>
        <w:tab/>
      </w:r>
      <w:r>
        <w:rPr>
          <w:noProof/>
        </w:rPr>
        <w:t>Object Model [GSU.CIS:Required]</w:t>
      </w:r>
      <w:r>
        <w:rPr>
          <w:noProof/>
        </w:rPr>
        <w:tab/>
      </w:r>
      <w:r>
        <w:rPr>
          <w:noProof/>
        </w:rPr>
        <w:fldChar w:fldCharType="begin"/>
      </w:r>
      <w:r>
        <w:rPr>
          <w:noProof/>
        </w:rPr>
        <w:instrText xml:space="preserve"> PAGEREF _Toc181522263 \h </w:instrText>
      </w:r>
      <w:r>
        <w:rPr>
          <w:noProof/>
        </w:rPr>
      </w:r>
      <w:r>
        <w:rPr>
          <w:noProof/>
        </w:rPr>
        <w:fldChar w:fldCharType="separate"/>
      </w:r>
      <w:r w:rsidR="00DC1E57">
        <w:rPr>
          <w:noProof/>
        </w:rPr>
        <w:t>3</w:t>
      </w:r>
      <w:r>
        <w:rPr>
          <w:noProof/>
        </w:rPr>
        <w:fldChar w:fldCharType="end"/>
      </w:r>
    </w:p>
    <w:p w14:paraId="18F84A76" w14:textId="77777777" w:rsidR="006241EB" w:rsidRDefault="006241EB">
      <w:pPr>
        <w:pStyle w:val="TOC3"/>
        <w:rPr>
          <w:noProof/>
          <w:sz w:val="24"/>
          <w:szCs w:val="24"/>
        </w:rPr>
      </w:pPr>
      <w:r w:rsidRPr="006241EB">
        <w:rPr>
          <w:noProof/>
        </w:rPr>
        <w:t>8.6.1</w:t>
      </w:r>
      <w:r>
        <w:rPr>
          <w:noProof/>
          <w:sz w:val="24"/>
          <w:szCs w:val="24"/>
        </w:rPr>
        <w:tab/>
      </w:r>
      <w:r w:rsidRPr="006241EB">
        <w:rPr>
          <w:noProof/>
        </w:rPr>
        <w:t>State Diagrams [GSU.CIS:Optional]</w:t>
      </w:r>
      <w:r>
        <w:rPr>
          <w:noProof/>
        </w:rPr>
        <w:tab/>
      </w:r>
      <w:r>
        <w:rPr>
          <w:noProof/>
        </w:rPr>
        <w:fldChar w:fldCharType="begin"/>
      </w:r>
      <w:r>
        <w:rPr>
          <w:noProof/>
        </w:rPr>
        <w:instrText xml:space="preserve"> PAGEREF _Toc181522264 \h </w:instrText>
      </w:r>
      <w:r>
        <w:rPr>
          <w:noProof/>
        </w:rPr>
      </w:r>
      <w:r>
        <w:rPr>
          <w:noProof/>
        </w:rPr>
        <w:fldChar w:fldCharType="separate"/>
      </w:r>
      <w:r w:rsidR="00DC1E57">
        <w:rPr>
          <w:noProof/>
        </w:rPr>
        <w:t>3</w:t>
      </w:r>
      <w:r>
        <w:rPr>
          <w:noProof/>
        </w:rPr>
        <w:fldChar w:fldCharType="end"/>
      </w:r>
    </w:p>
    <w:p w14:paraId="084D5069" w14:textId="77777777" w:rsidR="006241EB" w:rsidRDefault="006241EB">
      <w:pPr>
        <w:pStyle w:val="TOC1"/>
        <w:tabs>
          <w:tab w:val="left" w:pos="432"/>
        </w:tabs>
        <w:rPr>
          <w:noProof/>
          <w:sz w:val="24"/>
          <w:szCs w:val="24"/>
        </w:rPr>
      </w:pPr>
      <w:r>
        <w:rPr>
          <w:noProof/>
        </w:rPr>
        <w:t>9.</w:t>
      </w:r>
      <w:r>
        <w:rPr>
          <w:noProof/>
          <w:sz w:val="24"/>
          <w:szCs w:val="24"/>
        </w:rPr>
        <w:tab/>
      </w:r>
      <w:r>
        <w:rPr>
          <w:noProof/>
        </w:rPr>
        <w:t xml:space="preserve">Design Model  </w:t>
      </w:r>
      <w:r w:rsidRPr="00D62E0A">
        <w:rPr>
          <w:noProof/>
          <w:highlight w:val="yellow"/>
        </w:rPr>
        <w:t>[GSU.CIS:Only for design course]</w:t>
      </w:r>
      <w:r>
        <w:rPr>
          <w:noProof/>
        </w:rPr>
        <w:tab/>
      </w:r>
      <w:r>
        <w:rPr>
          <w:noProof/>
        </w:rPr>
        <w:fldChar w:fldCharType="begin"/>
      </w:r>
      <w:r>
        <w:rPr>
          <w:noProof/>
        </w:rPr>
        <w:instrText xml:space="preserve"> PAGEREF _Toc181522265 \h </w:instrText>
      </w:r>
      <w:r>
        <w:rPr>
          <w:noProof/>
        </w:rPr>
      </w:r>
      <w:r>
        <w:rPr>
          <w:noProof/>
        </w:rPr>
        <w:fldChar w:fldCharType="separate"/>
      </w:r>
      <w:r w:rsidR="00DC1E57">
        <w:rPr>
          <w:noProof/>
        </w:rPr>
        <w:t>3</w:t>
      </w:r>
      <w:r>
        <w:rPr>
          <w:noProof/>
        </w:rPr>
        <w:fldChar w:fldCharType="end"/>
      </w:r>
    </w:p>
    <w:p w14:paraId="191280D2" w14:textId="77777777" w:rsidR="006241EB" w:rsidRDefault="006241EB">
      <w:pPr>
        <w:pStyle w:val="TOC1"/>
        <w:tabs>
          <w:tab w:val="left" w:pos="864"/>
        </w:tabs>
        <w:rPr>
          <w:noProof/>
          <w:sz w:val="24"/>
          <w:szCs w:val="24"/>
        </w:rPr>
      </w:pPr>
      <w:r>
        <w:rPr>
          <w:noProof/>
        </w:rPr>
        <w:lastRenderedPageBreak/>
        <w:t>10.</w:t>
      </w:r>
      <w:r>
        <w:rPr>
          <w:noProof/>
          <w:sz w:val="24"/>
          <w:szCs w:val="24"/>
        </w:rPr>
        <w:tab/>
      </w:r>
      <w:r>
        <w:rPr>
          <w:noProof/>
        </w:rPr>
        <w:t>Stakeholder Requests</w:t>
      </w:r>
      <w:r>
        <w:rPr>
          <w:noProof/>
        </w:rPr>
        <w:tab/>
      </w:r>
      <w:r>
        <w:rPr>
          <w:noProof/>
        </w:rPr>
        <w:fldChar w:fldCharType="begin"/>
      </w:r>
      <w:r>
        <w:rPr>
          <w:noProof/>
        </w:rPr>
        <w:instrText xml:space="preserve"> PAGEREF _Toc181522266 \h </w:instrText>
      </w:r>
      <w:r>
        <w:rPr>
          <w:noProof/>
        </w:rPr>
      </w:r>
      <w:r>
        <w:rPr>
          <w:noProof/>
        </w:rPr>
        <w:fldChar w:fldCharType="separate"/>
      </w:r>
      <w:r w:rsidR="00DC1E57">
        <w:rPr>
          <w:noProof/>
        </w:rPr>
        <w:t>3</w:t>
      </w:r>
      <w:r>
        <w:rPr>
          <w:noProof/>
        </w:rPr>
        <w:fldChar w:fldCharType="end"/>
      </w:r>
    </w:p>
    <w:p w14:paraId="75E4C65D" w14:textId="77777777" w:rsidR="002C6DB2" w:rsidRDefault="002C6DB2">
      <w:pPr>
        <w:pStyle w:val="Title"/>
      </w:pPr>
      <w:r>
        <w:fldChar w:fldCharType="end"/>
      </w:r>
      <w:r>
        <w:br w:type="page"/>
      </w:r>
      <w:fldSimple w:instr="TITLE  \* MERGEFORMAT">
        <w:r w:rsidR="00553F6D">
          <w:t>Vision</w:t>
        </w:r>
      </w:fldSimple>
    </w:p>
    <w:p w14:paraId="649AC1F6" w14:textId="77777777" w:rsidR="002C6DB2" w:rsidRDefault="002C6DB2">
      <w:pPr>
        <w:pStyle w:val="Heading1"/>
      </w:pPr>
      <w:bookmarkStart w:id="1" w:name="_Toc456598586"/>
      <w:bookmarkStart w:id="2" w:name="_Toc456600917"/>
      <w:bookmarkStart w:id="3" w:name="_Toc181522227"/>
      <w:bookmarkStart w:id="4" w:name="_Toc436203377"/>
      <w:bookmarkStart w:id="5" w:name="_Toc452813577"/>
      <w:r>
        <w:t>Introduction</w:t>
      </w:r>
      <w:bookmarkEnd w:id="1"/>
      <w:bookmarkEnd w:id="2"/>
      <w:bookmarkEnd w:id="3"/>
    </w:p>
    <w:p w14:paraId="3AF17799" w14:textId="77777777" w:rsidR="002C6DB2" w:rsidRDefault="002C6DB2">
      <w:pPr>
        <w:pStyle w:val="Heading2"/>
      </w:pPr>
      <w:bookmarkStart w:id="6" w:name="_Toc456598587"/>
      <w:bookmarkStart w:id="7" w:name="_Toc456600918"/>
      <w:bookmarkStart w:id="8" w:name="_Toc181522228"/>
      <w:r>
        <w:t>Purpose</w:t>
      </w:r>
      <w:bookmarkEnd w:id="6"/>
      <w:bookmarkEnd w:id="7"/>
      <w:bookmarkEnd w:id="8"/>
    </w:p>
    <w:p w14:paraId="5559B40E" w14:textId="77777777" w:rsidR="00364490" w:rsidRDefault="00364490" w:rsidP="00364490">
      <w:bookmarkStart w:id="9" w:name="_Toc456598588"/>
      <w:bookmarkStart w:id="10" w:name="_Toc456600919"/>
      <w:bookmarkStart w:id="11" w:name="_Toc181522229"/>
      <w:r>
        <w:t xml:space="preserve">The purpose of this document is to collect, analyze, and define high-level needs and features of Uber. It focuses on the capabilities needed by the stakeholders and the target users, and </w:t>
      </w:r>
      <w:r>
        <w:rPr>
          <w:bCs/>
        </w:rPr>
        <w:t>why</w:t>
      </w:r>
      <w:r>
        <w:t xml:space="preserve"> these needs exist. The details of how Uber fulfills these needs are detailed in the use-case and supplementary specifications.</w:t>
      </w:r>
    </w:p>
    <w:p w14:paraId="6D5D70B3" w14:textId="77777777" w:rsidR="00364490" w:rsidRDefault="00364490" w:rsidP="00364490">
      <w:r>
        <w:t xml:space="preserve">The introduction of the </w:t>
      </w:r>
      <w:r>
        <w:rPr>
          <w:bCs/>
        </w:rPr>
        <w:t xml:space="preserve">Vision </w:t>
      </w:r>
      <w:r>
        <w:t xml:space="preserve">document provides an overview of the entire document. It includes the purpose, scope, definitions, acronyms, abbreviations, references, and overview of this </w:t>
      </w:r>
      <w:r>
        <w:rPr>
          <w:bCs/>
        </w:rPr>
        <w:t xml:space="preserve">Vision </w:t>
      </w:r>
      <w:r>
        <w:t>document.</w:t>
      </w:r>
    </w:p>
    <w:p w14:paraId="1BF25C97" w14:textId="77777777" w:rsidR="002C6DB2" w:rsidRDefault="002C6DB2">
      <w:pPr>
        <w:pStyle w:val="Heading2"/>
      </w:pPr>
      <w:r>
        <w:t>Scope</w:t>
      </w:r>
      <w:bookmarkEnd w:id="9"/>
      <w:bookmarkEnd w:id="10"/>
      <w:bookmarkEnd w:id="11"/>
    </w:p>
    <w:p w14:paraId="3BD6CF18" w14:textId="710DB208" w:rsidR="002C6DB2" w:rsidRDefault="25D4F626" w:rsidP="003D4750">
      <w:r>
        <w:t>The scope of this vision document is to provide a platform for users to find steady work and flexible hours driving for Uber. Uber drivers will have improved features to work with and get to choose hours throughout the week</w:t>
      </w:r>
      <w:r w:rsidR="009458C1">
        <w:t xml:space="preserve"> using </w:t>
      </w:r>
      <w:r w:rsidR="001C4060">
        <w:t>scheduling</w:t>
      </w:r>
      <w:r w:rsidR="0004616B">
        <w:t xml:space="preserve"> software </w:t>
      </w:r>
      <w:r w:rsidR="00C7709A">
        <w:t>built into the Uber app.</w:t>
      </w:r>
      <w:r w:rsidR="00803B86">
        <w:t xml:space="preserve"> </w:t>
      </w:r>
      <w:r w:rsidR="00EA0E78">
        <w:t xml:space="preserve">Uber riders can find reliable </w:t>
      </w:r>
      <w:r w:rsidR="009C390B">
        <w:t xml:space="preserve">drivers at any hot hours of the day and reliable </w:t>
      </w:r>
      <w:r w:rsidR="0088166E">
        <w:t>options such as UberX and Uber</w:t>
      </w:r>
      <w:r w:rsidR="00627F1C">
        <w:t>XL to fit their needs.</w:t>
      </w:r>
    </w:p>
    <w:p w14:paraId="3AD39513" w14:textId="77777777" w:rsidR="002C6DB2" w:rsidRDefault="002C6DB2">
      <w:pPr>
        <w:pStyle w:val="Heading2"/>
      </w:pPr>
      <w:bookmarkStart w:id="12" w:name="_Toc456598589"/>
      <w:bookmarkStart w:id="13" w:name="_Toc456600920"/>
      <w:bookmarkStart w:id="14" w:name="_Toc181522230"/>
      <w:r>
        <w:t>Definitions, Acronyms, and Abbreviations</w:t>
      </w:r>
      <w:bookmarkEnd w:id="12"/>
      <w:bookmarkEnd w:id="13"/>
      <w:bookmarkEnd w:id="14"/>
    </w:p>
    <w:p w14:paraId="620ACD12" w14:textId="65310FB7" w:rsidR="002C6DB2" w:rsidRDefault="009C42DD" w:rsidP="003F3881">
      <w:r>
        <w:t>Driver</w:t>
      </w:r>
      <w:r w:rsidR="00D56246">
        <w:t xml:space="preserve">: </w:t>
      </w:r>
      <w:r>
        <w:t>Uber driver of the vehicle</w:t>
      </w:r>
    </w:p>
    <w:p w14:paraId="7A44CADA" w14:textId="2B74034D" w:rsidR="00D56246" w:rsidRDefault="00D56246" w:rsidP="003F3881">
      <w:r>
        <w:t>ETA: estimated time of arrival</w:t>
      </w:r>
    </w:p>
    <w:p w14:paraId="3A57E0A4" w14:textId="27C6B785" w:rsidR="00123BDD" w:rsidRDefault="00645E32" w:rsidP="003F3881">
      <w:r>
        <w:t>Sch</w:t>
      </w:r>
      <w:r w:rsidR="00646B19">
        <w:t>edule</w:t>
      </w:r>
      <w:r w:rsidR="006B36FE">
        <w:t xml:space="preserve">: </w:t>
      </w:r>
      <w:r w:rsidR="00646B19">
        <w:t xml:space="preserve">Drivers </w:t>
      </w:r>
      <w:r w:rsidR="00054AFD">
        <w:t xml:space="preserve">can choose which to </w:t>
      </w:r>
      <w:r w:rsidR="00857391">
        <w:t xml:space="preserve">time block to </w:t>
      </w:r>
      <w:r w:rsidR="00230BF4">
        <w:t xml:space="preserve">start </w:t>
      </w:r>
      <w:r w:rsidR="001C4060">
        <w:t>working</w:t>
      </w:r>
    </w:p>
    <w:p w14:paraId="27455E7B" w14:textId="69CF42FF" w:rsidR="006C79A1" w:rsidRDefault="00F774D7" w:rsidP="003F3881">
      <w:r>
        <w:t>Uber</w:t>
      </w:r>
      <w:r w:rsidR="00064722">
        <w:t>X: comfor</w:t>
      </w:r>
      <w:r w:rsidR="00537275">
        <w:t xml:space="preserve">table and affordable option with </w:t>
      </w:r>
      <w:r w:rsidR="00546D15">
        <w:t>standard sedans</w:t>
      </w:r>
    </w:p>
    <w:p w14:paraId="69F1C450" w14:textId="0A69B36F" w:rsidR="00546D15" w:rsidRDefault="00546D15" w:rsidP="003F3881">
      <w:r>
        <w:t xml:space="preserve">UberXL: </w:t>
      </w:r>
      <w:r w:rsidR="004E7FD4">
        <w:t>Larger vehicle</w:t>
      </w:r>
      <w:r w:rsidR="00743BD0">
        <w:t xml:space="preserve">s </w:t>
      </w:r>
      <w:r w:rsidR="00226326">
        <w:t>for groups (SUVs and minivans)</w:t>
      </w:r>
    </w:p>
    <w:p w14:paraId="11896D9D" w14:textId="3383E4D4" w:rsidR="00B55126" w:rsidRDefault="00B55126" w:rsidP="003F3881">
      <w:r>
        <w:t>Uber Black: Premium service with luxury vehicles</w:t>
      </w:r>
    </w:p>
    <w:p w14:paraId="0693DA6D" w14:textId="5C272860" w:rsidR="00B55126" w:rsidRDefault="00B55126" w:rsidP="003F3881">
      <w:r>
        <w:t>Uber Comfort:</w:t>
      </w:r>
      <w:r w:rsidR="00481891">
        <w:t xml:space="preserve"> </w:t>
      </w:r>
      <w:r w:rsidR="00233B8A">
        <w:t>cars with more comfortability</w:t>
      </w:r>
      <w:r w:rsidR="00481891">
        <w:t xml:space="preserve"> (higher price than uber x)</w:t>
      </w:r>
      <w:r w:rsidR="00233B8A">
        <w:t xml:space="preserve"> </w:t>
      </w:r>
    </w:p>
    <w:p w14:paraId="536A1D34" w14:textId="77777777" w:rsidR="002C6DB2" w:rsidRDefault="002C6DB2">
      <w:pPr>
        <w:pStyle w:val="Heading2"/>
      </w:pPr>
      <w:bookmarkStart w:id="15" w:name="_Toc456598590"/>
      <w:bookmarkStart w:id="16" w:name="_Toc456600921"/>
      <w:bookmarkStart w:id="17" w:name="_Toc181522231"/>
      <w:r>
        <w:t>References</w:t>
      </w:r>
      <w:bookmarkEnd w:id="15"/>
      <w:bookmarkEnd w:id="16"/>
      <w:bookmarkEnd w:id="17"/>
    </w:p>
    <w:p w14:paraId="28EF42C9" w14:textId="26A8442D" w:rsidR="002C6DB2" w:rsidRDefault="00870004" w:rsidP="00870004">
      <w:r>
        <w:t>N/A</w:t>
      </w:r>
    </w:p>
    <w:p w14:paraId="7DE1EC43" w14:textId="77777777" w:rsidR="00D336F0" w:rsidRDefault="00D336F0" w:rsidP="00D336F0">
      <w:pPr>
        <w:pStyle w:val="Heading2"/>
      </w:pPr>
      <w:bookmarkStart w:id="18" w:name="_Toc181522232"/>
      <w:bookmarkStart w:id="19" w:name="_Ref190317691"/>
      <w:r>
        <w:t>Analyst Certifications</w:t>
      </w:r>
      <w:bookmarkEnd w:id="18"/>
      <w:bookmarkEnd w:id="19"/>
    </w:p>
    <w:p w14:paraId="5F31BEF9" w14:textId="71DF520A" w:rsidR="00D336F0" w:rsidRPr="00DC1E57" w:rsidRDefault="00D336F0" w:rsidP="00D336F0">
      <w:r w:rsidRPr="00DC1E57">
        <w:t xml:space="preserve">We, </w:t>
      </w:r>
      <w:r w:rsidR="004C48C7">
        <w:t>Nanda</w:t>
      </w:r>
      <w:r w:rsidR="0042592E">
        <w:t xml:space="preserve"> Rajaraman, Tawfeeq M</w:t>
      </w:r>
      <w:r w:rsidR="006275AB">
        <w:t>oha</w:t>
      </w:r>
      <w:r w:rsidR="0042592E">
        <w:t xml:space="preserve">med, </w:t>
      </w:r>
      <w:r w:rsidR="006275AB" w:rsidRPr="006275AB">
        <w:t>Abdoulaye Diallo</w:t>
      </w:r>
      <w:r w:rsidRPr="00DC1E57">
        <w:t>, have analyzed these documents and believe that they:</w:t>
      </w:r>
    </w:p>
    <w:p w14:paraId="12784162" w14:textId="77777777" w:rsidR="00D336F0" w:rsidRPr="00DC1E57" w:rsidRDefault="00D336F0" w:rsidP="00D336F0">
      <w:pPr>
        <w:pStyle w:val="BodyText"/>
        <w:keepLines w:val="0"/>
        <w:widowControl/>
        <w:numPr>
          <w:ilvl w:val="0"/>
          <w:numId w:val="33"/>
        </w:numPr>
        <w:spacing w:line="240" w:lineRule="auto"/>
      </w:pPr>
      <w:r w:rsidRPr="00DC1E57">
        <w:t>Comply with current UML syntax and best practices.</w:t>
      </w:r>
    </w:p>
    <w:p w14:paraId="2A7107CC" w14:textId="77777777" w:rsidR="00D336F0" w:rsidRPr="00DC1E57" w:rsidRDefault="00D336F0" w:rsidP="00D336F0">
      <w:pPr>
        <w:pStyle w:val="BodyText"/>
        <w:keepLines w:val="0"/>
        <w:widowControl/>
        <w:numPr>
          <w:ilvl w:val="0"/>
          <w:numId w:val="33"/>
        </w:numPr>
        <w:spacing w:line="240" w:lineRule="auto"/>
      </w:pPr>
      <w:r w:rsidRPr="00DC1E57">
        <w:t>Are internally consistent</w:t>
      </w:r>
    </w:p>
    <w:p w14:paraId="4D44E39E" w14:textId="77777777" w:rsidR="00D336F0" w:rsidRPr="00DC1E57" w:rsidRDefault="00D336F0" w:rsidP="00D336F0">
      <w:pPr>
        <w:pStyle w:val="BodyText"/>
        <w:keepLines w:val="0"/>
        <w:widowControl/>
        <w:numPr>
          <w:ilvl w:val="0"/>
          <w:numId w:val="33"/>
        </w:numPr>
        <w:spacing w:line="240" w:lineRule="auto"/>
      </w:pPr>
      <w:r w:rsidRPr="00DC1E57">
        <w:t>Meet the stakeholder needs, as we understand them</w:t>
      </w:r>
    </w:p>
    <w:p w14:paraId="66DCFB50" w14:textId="5F4A9739" w:rsidR="002C6DB2" w:rsidRDefault="002C6DB2">
      <w:pPr>
        <w:pStyle w:val="Heading2"/>
      </w:pPr>
      <w:bookmarkStart w:id="20" w:name="_Toc456598591"/>
      <w:bookmarkStart w:id="21" w:name="_Toc456600922"/>
      <w:bookmarkStart w:id="22" w:name="_Toc181522233"/>
      <w:r>
        <w:t>Overview</w:t>
      </w:r>
      <w:bookmarkEnd w:id="20"/>
      <w:bookmarkEnd w:id="21"/>
      <w:bookmarkEnd w:id="22"/>
    </w:p>
    <w:p w14:paraId="46A220E0" w14:textId="6A331EEE" w:rsidR="002C6DB2" w:rsidRDefault="003462E3" w:rsidP="00CD7DE1">
      <w:r w:rsidRPr="003462E3">
        <w:t xml:space="preserve">This document contains </w:t>
      </w:r>
      <w:r w:rsidR="00B021AB">
        <w:t xml:space="preserve">the following </w:t>
      </w:r>
      <w:r w:rsidRPr="003462E3">
        <w:t>sections: positioning, stakeholder and user descriptions, product overview, goal model, constraints, precedence and priority, use-case model, object model, and stakeholder requests.</w:t>
      </w:r>
    </w:p>
    <w:p w14:paraId="54D41208" w14:textId="1386000F" w:rsidR="002C6DB2" w:rsidRDefault="002C6DB2">
      <w:pPr>
        <w:pStyle w:val="Heading1"/>
      </w:pPr>
      <w:bookmarkStart w:id="23" w:name="_Toc181522234"/>
      <w:r>
        <w:t>Positioning</w:t>
      </w:r>
      <w:bookmarkEnd w:id="4"/>
      <w:bookmarkEnd w:id="5"/>
      <w:bookmarkEnd w:id="23"/>
    </w:p>
    <w:p w14:paraId="66C4A2E2" w14:textId="1D81CC11" w:rsidR="002C6DB2" w:rsidRDefault="002C6DB2">
      <w:pPr>
        <w:pStyle w:val="Heading2"/>
      </w:pPr>
      <w:bookmarkStart w:id="24" w:name="_Toc436203378"/>
      <w:bookmarkStart w:id="25" w:name="_Toc452813578"/>
      <w:bookmarkStart w:id="26" w:name="_Toc181522235"/>
      <w:r>
        <w:t>Business Opportunity</w:t>
      </w:r>
      <w:bookmarkEnd w:id="24"/>
      <w:bookmarkEnd w:id="25"/>
      <w:bookmarkEnd w:id="26"/>
    </w:p>
    <w:p w14:paraId="116719D0" w14:textId="5BF22AEF" w:rsidR="5B26F87A" w:rsidRDefault="2B8DDE7E" w:rsidP="6D01391E">
      <w:r w:rsidRPr="2B8DDE7E">
        <w:rPr>
          <w:color w:val="000000" w:themeColor="text1"/>
        </w:rPr>
        <w:t xml:space="preserve">The business opportunity being met by this project </w:t>
      </w:r>
      <w:r w:rsidR="73458C9D" w:rsidRPr="73458C9D">
        <w:rPr>
          <w:color w:val="000000" w:themeColor="text1"/>
        </w:rPr>
        <w:t>is to</w:t>
      </w:r>
      <w:r w:rsidR="2656E144" w:rsidRPr="2656E144">
        <w:rPr>
          <w:color w:val="000000" w:themeColor="text1"/>
        </w:rPr>
        <w:t xml:space="preserve"> enter the ride service market to provide</w:t>
      </w:r>
      <w:r w:rsidR="2656E144" w:rsidRPr="4E52A718">
        <w:rPr>
          <w:color w:val="000000" w:themeColor="text1"/>
        </w:rPr>
        <w:t xml:space="preserve"> </w:t>
      </w:r>
      <w:r w:rsidR="5DA5034A" w:rsidRPr="5DA5034A">
        <w:rPr>
          <w:color w:val="000000" w:themeColor="text1"/>
        </w:rPr>
        <w:t xml:space="preserve">a platform </w:t>
      </w:r>
      <w:r w:rsidR="68A6FC68" w:rsidRPr="68A6FC68">
        <w:rPr>
          <w:color w:val="000000" w:themeColor="text1"/>
        </w:rPr>
        <w:t>that is</w:t>
      </w:r>
      <w:r w:rsidR="620B785C" w:rsidRPr="620B785C">
        <w:rPr>
          <w:color w:val="000000" w:themeColor="text1"/>
        </w:rPr>
        <w:t xml:space="preserve"> more</w:t>
      </w:r>
      <w:r w:rsidR="73A4E68E" w:rsidRPr="73A4E68E">
        <w:rPr>
          <w:color w:val="000000" w:themeColor="text1"/>
        </w:rPr>
        <w:t xml:space="preserve"> </w:t>
      </w:r>
      <w:r w:rsidR="383769B3" w:rsidRPr="383769B3">
        <w:rPr>
          <w:color w:val="000000" w:themeColor="text1"/>
        </w:rPr>
        <w:t xml:space="preserve">user friendly </w:t>
      </w:r>
      <w:r w:rsidR="4CAEE97F" w:rsidRPr="4CAEE97F">
        <w:rPr>
          <w:color w:val="000000" w:themeColor="text1"/>
        </w:rPr>
        <w:t xml:space="preserve">and </w:t>
      </w:r>
      <w:r w:rsidR="689C6235" w:rsidRPr="689C6235">
        <w:rPr>
          <w:color w:val="000000" w:themeColor="text1"/>
        </w:rPr>
        <w:t>flexible to</w:t>
      </w:r>
      <w:r w:rsidR="3EF26201" w:rsidRPr="3EF26201">
        <w:rPr>
          <w:color w:val="000000" w:themeColor="text1"/>
        </w:rPr>
        <w:t xml:space="preserve"> </w:t>
      </w:r>
      <w:r w:rsidR="387C6F87" w:rsidRPr="387C6F87">
        <w:rPr>
          <w:color w:val="000000" w:themeColor="text1"/>
        </w:rPr>
        <w:t xml:space="preserve">attract more </w:t>
      </w:r>
      <w:r w:rsidR="3FC52EE9" w:rsidRPr="3FC52EE9">
        <w:rPr>
          <w:color w:val="000000" w:themeColor="text1"/>
        </w:rPr>
        <w:t xml:space="preserve">drivers and </w:t>
      </w:r>
      <w:r w:rsidR="00668BA6" w:rsidRPr="00668BA6">
        <w:rPr>
          <w:color w:val="000000" w:themeColor="text1"/>
        </w:rPr>
        <w:t>riders</w:t>
      </w:r>
      <w:r w:rsidR="6A7A7A02" w:rsidRPr="6A7A7A02">
        <w:rPr>
          <w:color w:val="000000" w:themeColor="text1"/>
        </w:rPr>
        <w:t>.</w:t>
      </w:r>
    </w:p>
    <w:p w14:paraId="2589EE21" w14:textId="298C0E00" w:rsidR="002C6DB2" w:rsidRDefault="16A6EEE8">
      <w:pPr>
        <w:pStyle w:val="Heading2"/>
      </w:pPr>
      <w:bookmarkStart w:id="27" w:name="_Toc436203379"/>
      <w:bookmarkStart w:id="28" w:name="_Toc452813579"/>
      <w:bookmarkStart w:id="29" w:name="_Toc181522236"/>
      <w:r>
        <w:t>Problem Statement</w:t>
      </w:r>
      <w:bookmarkEnd w:id="27"/>
      <w:bookmarkEnd w:id="28"/>
      <w:bookmarkEnd w:id="29"/>
    </w:p>
    <w:tbl>
      <w:tblPr>
        <w:tblW w:w="0" w:type="auto"/>
        <w:tblInd w:w="828" w:type="dxa"/>
        <w:tblLayout w:type="fixed"/>
        <w:tblLook w:val="0000" w:firstRow="0" w:lastRow="0" w:firstColumn="0" w:lastColumn="0" w:noHBand="0" w:noVBand="0"/>
      </w:tblPr>
      <w:tblGrid>
        <w:gridCol w:w="2970"/>
        <w:gridCol w:w="5220"/>
      </w:tblGrid>
      <w:tr w:rsidR="002C6DB2" w14:paraId="57DD89EB" w14:textId="77777777" w:rsidTr="7EC992BF">
        <w:tc>
          <w:tcPr>
            <w:tcW w:w="2970" w:type="dxa"/>
            <w:tcBorders>
              <w:top w:val="single" w:sz="12" w:space="0" w:color="auto"/>
              <w:left w:val="single" w:sz="12" w:space="0" w:color="auto"/>
              <w:bottom w:val="single" w:sz="6" w:space="0" w:color="auto"/>
              <w:right w:val="single" w:sz="12" w:space="0" w:color="auto"/>
            </w:tcBorders>
            <w:shd w:val="clear" w:color="auto" w:fill="auto"/>
          </w:tcPr>
          <w:p w14:paraId="70A28368" w14:textId="77777777" w:rsidR="002C6DB2" w:rsidRDefault="002C6DB2">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25981EAD" w14:textId="52B486C2" w:rsidR="002C6DB2" w:rsidRDefault="66A49C93" w:rsidP="7EC992BF">
            <w:r w:rsidRPr="66A49C93">
              <w:rPr>
                <w:b/>
                <w:bCs/>
              </w:rPr>
              <w:t>limited scheduling flexibility for drivers</w:t>
            </w:r>
          </w:p>
        </w:tc>
      </w:tr>
      <w:tr w:rsidR="002C6DB2" w14:paraId="5729BCF4" w14:textId="77777777" w:rsidTr="7EC992BF">
        <w:tc>
          <w:tcPr>
            <w:tcW w:w="2970" w:type="dxa"/>
            <w:tcBorders>
              <w:top w:val="single" w:sz="6" w:space="0" w:color="auto"/>
              <w:left w:val="single" w:sz="12" w:space="0" w:color="auto"/>
              <w:bottom w:val="single" w:sz="6" w:space="0" w:color="auto"/>
              <w:right w:val="single" w:sz="12" w:space="0" w:color="auto"/>
            </w:tcBorders>
            <w:shd w:val="clear" w:color="auto" w:fill="auto"/>
          </w:tcPr>
          <w:p w14:paraId="6900E99D" w14:textId="77777777" w:rsidR="002C6DB2" w:rsidRDefault="002C6DB2">
            <w:pPr>
              <w:pStyle w:val="BodyText"/>
              <w:keepNext/>
              <w:ind w:left="72"/>
            </w:pPr>
            <w:r>
              <w:t>affects</w:t>
            </w:r>
          </w:p>
        </w:tc>
        <w:tc>
          <w:tcPr>
            <w:tcW w:w="5220" w:type="dxa"/>
            <w:tcBorders>
              <w:top w:val="single" w:sz="6" w:space="0" w:color="auto"/>
              <w:bottom w:val="single" w:sz="6" w:space="0" w:color="auto"/>
              <w:right w:val="single" w:sz="12" w:space="0" w:color="auto"/>
            </w:tcBorders>
          </w:tcPr>
          <w:p w14:paraId="630F25CB" w14:textId="1458E0D1" w:rsidR="002C6DB2" w:rsidRDefault="2EAFD121" w:rsidP="574DAEEF">
            <w:pPr>
              <w:rPr>
                <w:b/>
              </w:rPr>
            </w:pPr>
            <w:r w:rsidRPr="2EAFD121">
              <w:rPr>
                <w:b/>
                <w:bCs/>
              </w:rPr>
              <w:t>drivers seeking control over their work hours</w:t>
            </w:r>
          </w:p>
        </w:tc>
      </w:tr>
      <w:tr w:rsidR="002C6DB2" w14:paraId="3E9B9DEA" w14:textId="77777777" w:rsidTr="7EC992BF">
        <w:tc>
          <w:tcPr>
            <w:tcW w:w="2970" w:type="dxa"/>
            <w:tcBorders>
              <w:top w:val="single" w:sz="6" w:space="0" w:color="auto"/>
              <w:left w:val="single" w:sz="12" w:space="0" w:color="auto"/>
              <w:bottom w:val="single" w:sz="6" w:space="0" w:color="auto"/>
              <w:right w:val="single" w:sz="12" w:space="0" w:color="auto"/>
            </w:tcBorders>
            <w:shd w:val="clear" w:color="auto" w:fill="auto"/>
          </w:tcPr>
          <w:p w14:paraId="7742BF2B" w14:textId="77777777" w:rsidR="002C6DB2" w:rsidRDefault="002C6DB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56ACCF5A" w14:textId="4D857047" w:rsidR="002C6DB2" w:rsidRDefault="29743500" w:rsidP="29743500">
            <w:r w:rsidRPr="29743500">
              <w:rPr>
                <w:b/>
                <w:bCs/>
              </w:rPr>
              <w:t>lower satisfaction and reduced peak availability</w:t>
            </w:r>
          </w:p>
        </w:tc>
      </w:tr>
      <w:tr w:rsidR="002C6DB2" w14:paraId="5BAA2A80" w14:textId="77777777" w:rsidTr="7EC992BF">
        <w:tc>
          <w:tcPr>
            <w:tcW w:w="2970" w:type="dxa"/>
            <w:tcBorders>
              <w:top w:val="single" w:sz="6" w:space="0" w:color="auto"/>
              <w:left w:val="single" w:sz="12" w:space="0" w:color="auto"/>
              <w:bottom w:val="single" w:sz="6" w:space="0" w:color="auto"/>
              <w:right w:val="single" w:sz="12" w:space="0" w:color="auto"/>
            </w:tcBorders>
            <w:shd w:val="clear" w:color="auto" w:fill="auto"/>
          </w:tcPr>
          <w:p w14:paraId="7305FB43" w14:textId="77777777" w:rsidR="002C6DB2" w:rsidRDefault="002C6DB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78530B3" w14:textId="6C80A9FA" w:rsidR="002C6DB2" w:rsidRDefault="29743500" w:rsidP="29743500">
            <w:pPr>
              <w:pStyle w:val="BodyText"/>
              <w:ind w:left="0"/>
            </w:pPr>
            <w:r w:rsidRPr="29743500">
              <w:rPr>
                <w:b/>
                <w:bCs/>
              </w:rPr>
              <w:t xml:space="preserve">a platform offering </w:t>
            </w:r>
            <w:r w:rsidR="3C3C9324" w:rsidRPr="3C3C9324">
              <w:rPr>
                <w:b/>
                <w:bCs/>
              </w:rPr>
              <w:t>flexible work</w:t>
            </w:r>
            <w:r w:rsidRPr="29743500">
              <w:t>.</w:t>
            </w:r>
          </w:p>
        </w:tc>
      </w:tr>
    </w:tbl>
    <w:p w14:paraId="2B666548" w14:textId="7E1A89A1" w:rsidR="002C6DB2" w:rsidRDefault="002C6DB2" w:rsidP="00241107">
      <w:pPr>
        <w:pStyle w:val="Heading2"/>
      </w:pPr>
      <w:bookmarkStart w:id="30" w:name="_Toc425054392"/>
      <w:bookmarkStart w:id="31" w:name="_Toc422186485"/>
      <w:bookmarkStart w:id="32" w:name="_Toc436203380"/>
      <w:bookmarkStart w:id="33" w:name="_Toc452813580"/>
      <w:bookmarkStart w:id="34" w:name="_Toc181522237"/>
      <w:r>
        <w:lastRenderedPageBreak/>
        <w:t>Product Position Statement</w:t>
      </w:r>
      <w:bookmarkEnd w:id="30"/>
      <w:bookmarkEnd w:id="31"/>
      <w:bookmarkEnd w:id="32"/>
      <w:bookmarkEnd w:id="33"/>
      <w:bookmarkEnd w:id="34"/>
    </w:p>
    <w:tbl>
      <w:tblPr>
        <w:tblW w:w="0" w:type="auto"/>
        <w:tblInd w:w="828" w:type="dxa"/>
        <w:tblLayout w:type="fixed"/>
        <w:tblLook w:val="0000" w:firstRow="0" w:lastRow="0" w:firstColumn="0" w:lastColumn="0" w:noHBand="0" w:noVBand="0"/>
      </w:tblPr>
      <w:tblGrid>
        <w:gridCol w:w="2790"/>
        <w:gridCol w:w="5400"/>
      </w:tblGrid>
      <w:tr w:rsidR="002C6DB2" w14:paraId="1CA34781" w14:textId="77777777" w:rsidTr="68BAC970">
        <w:tc>
          <w:tcPr>
            <w:tcW w:w="2790" w:type="dxa"/>
            <w:tcBorders>
              <w:top w:val="single" w:sz="12" w:space="0" w:color="auto"/>
              <w:left w:val="single" w:sz="12" w:space="0" w:color="auto"/>
              <w:bottom w:val="single" w:sz="6" w:space="0" w:color="auto"/>
              <w:right w:val="single" w:sz="12" w:space="0" w:color="auto"/>
            </w:tcBorders>
            <w:shd w:val="clear" w:color="auto" w:fill="auto"/>
          </w:tcPr>
          <w:p w14:paraId="124840D8" w14:textId="77777777" w:rsidR="002C6DB2" w:rsidRDefault="002C6DB2">
            <w:pPr>
              <w:pStyle w:val="BodyText"/>
              <w:keepNext/>
              <w:ind w:left="72"/>
            </w:pPr>
            <w:r>
              <w:t>For</w:t>
            </w:r>
          </w:p>
        </w:tc>
        <w:tc>
          <w:tcPr>
            <w:tcW w:w="5400" w:type="dxa"/>
            <w:tcBorders>
              <w:top w:val="single" w:sz="12" w:space="0" w:color="auto"/>
              <w:bottom w:val="single" w:sz="6" w:space="0" w:color="auto"/>
              <w:right w:val="single" w:sz="12" w:space="0" w:color="auto"/>
            </w:tcBorders>
          </w:tcPr>
          <w:p w14:paraId="78EC4F18" w14:textId="2B1F31CB" w:rsidR="002C6DB2" w:rsidRDefault="5A61F122" w:rsidP="68BAC970">
            <w:r>
              <w:t>driver</w:t>
            </w:r>
            <w:r w:rsidR="00E26371">
              <w:t>s</w:t>
            </w:r>
            <w:r w:rsidR="34D528B1">
              <w:t xml:space="preserve"> </w:t>
            </w:r>
          </w:p>
        </w:tc>
      </w:tr>
      <w:tr w:rsidR="002C6DB2" w14:paraId="599B9B3F" w14:textId="77777777" w:rsidTr="68BAC970">
        <w:tc>
          <w:tcPr>
            <w:tcW w:w="2790" w:type="dxa"/>
            <w:tcBorders>
              <w:top w:val="single" w:sz="6" w:space="0" w:color="auto"/>
              <w:left w:val="single" w:sz="12" w:space="0" w:color="auto"/>
              <w:bottom w:val="single" w:sz="6" w:space="0" w:color="auto"/>
              <w:right w:val="single" w:sz="12" w:space="0" w:color="auto"/>
            </w:tcBorders>
            <w:shd w:val="clear" w:color="auto" w:fill="auto"/>
          </w:tcPr>
          <w:p w14:paraId="3EFAD609" w14:textId="77777777" w:rsidR="002C6DB2" w:rsidRDefault="002C6DB2">
            <w:pPr>
              <w:pStyle w:val="BodyText"/>
              <w:keepNext/>
              <w:ind w:left="72"/>
            </w:pPr>
            <w:r>
              <w:t>Who</w:t>
            </w:r>
          </w:p>
        </w:tc>
        <w:tc>
          <w:tcPr>
            <w:tcW w:w="5400" w:type="dxa"/>
            <w:tcBorders>
              <w:top w:val="single" w:sz="6" w:space="0" w:color="auto"/>
              <w:bottom w:val="single" w:sz="6" w:space="0" w:color="auto"/>
              <w:right w:val="single" w:sz="12" w:space="0" w:color="auto"/>
            </w:tcBorders>
          </w:tcPr>
          <w:p w14:paraId="37F1FD9F" w14:textId="6B06C8DB" w:rsidR="002C6DB2" w:rsidRDefault="174D2C2C" w:rsidP="4B33A911">
            <w:r>
              <w:t>Need steady</w:t>
            </w:r>
            <w:r w:rsidR="62A67B75">
              <w:t xml:space="preserve"> work and hours</w:t>
            </w:r>
          </w:p>
        </w:tc>
      </w:tr>
      <w:tr w:rsidR="002C6DB2" w14:paraId="4948E92E" w14:textId="77777777" w:rsidTr="68BAC970">
        <w:tc>
          <w:tcPr>
            <w:tcW w:w="2790" w:type="dxa"/>
            <w:tcBorders>
              <w:top w:val="single" w:sz="6" w:space="0" w:color="auto"/>
              <w:left w:val="single" w:sz="12" w:space="0" w:color="auto"/>
              <w:bottom w:val="single" w:sz="6" w:space="0" w:color="auto"/>
              <w:right w:val="single" w:sz="12" w:space="0" w:color="auto"/>
            </w:tcBorders>
            <w:shd w:val="clear" w:color="auto" w:fill="auto"/>
          </w:tcPr>
          <w:p w14:paraId="419F9B99" w14:textId="02B8CF61" w:rsidR="002C6DB2" w:rsidRDefault="3783642F">
            <w:pPr>
              <w:pStyle w:val="BodyText"/>
              <w:keepNext/>
              <w:ind w:left="72"/>
            </w:pPr>
            <w:r>
              <w:t>The</w:t>
            </w:r>
            <w:r w:rsidR="2A36565B">
              <w:t xml:space="preserve"> (</w:t>
            </w:r>
            <w:r w:rsidR="0AA6F96E">
              <w:t>Uber</w:t>
            </w:r>
            <w:r w:rsidR="004E406C">
              <w:t xml:space="preserve"> </w:t>
            </w:r>
            <w:r w:rsidR="00D204B2">
              <w:t>platform</w:t>
            </w:r>
            <w:r w:rsidR="0AA6F96E">
              <w:t>)</w:t>
            </w:r>
          </w:p>
        </w:tc>
        <w:tc>
          <w:tcPr>
            <w:tcW w:w="5400" w:type="dxa"/>
            <w:tcBorders>
              <w:top w:val="single" w:sz="6" w:space="0" w:color="auto"/>
              <w:bottom w:val="single" w:sz="6" w:space="0" w:color="auto"/>
              <w:right w:val="single" w:sz="12" w:space="0" w:color="auto"/>
            </w:tcBorders>
          </w:tcPr>
          <w:p w14:paraId="23212303" w14:textId="1FDAEEA5" w:rsidR="002C6DB2" w:rsidRDefault="002C6DB2" w:rsidP="63B87317">
            <w:r>
              <w:t xml:space="preserve"> is a </w:t>
            </w:r>
            <w:r w:rsidR="3CE759FE">
              <w:t>ride-</w:t>
            </w:r>
            <w:r w:rsidR="46EF5DBC">
              <w:t xml:space="preserve">sharing </w:t>
            </w:r>
            <w:r w:rsidR="42832271">
              <w:t>service</w:t>
            </w:r>
          </w:p>
        </w:tc>
      </w:tr>
      <w:tr w:rsidR="002C6DB2" w14:paraId="1B6A66DD" w14:textId="77777777" w:rsidTr="68BAC970">
        <w:tc>
          <w:tcPr>
            <w:tcW w:w="2790" w:type="dxa"/>
            <w:tcBorders>
              <w:top w:val="single" w:sz="6" w:space="0" w:color="auto"/>
              <w:left w:val="single" w:sz="12" w:space="0" w:color="auto"/>
              <w:bottom w:val="single" w:sz="6" w:space="0" w:color="auto"/>
              <w:right w:val="single" w:sz="12" w:space="0" w:color="auto"/>
            </w:tcBorders>
            <w:shd w:val="clear" w:color="auto" w:fill="auto"/>
          </w:tcPr>
          <w:p w14:paraId="0D26614E" w14:textId="77777777" w:rsidR="002C6DB2" w:rsidRDefault="002C6DB2">
            <w:pPr>
              <w:pStyle w:val="BodyText"/>
              <w:keepNext/>
              <w:ind w:left="72"/>
            </w:pPr>
            <w:r>
              <w:t>That</w:t>
            </w:r>
          </w:p>
        </w:tc>
        <w:tc>
          <w:tcPr>
            <w:tcW w:w="5400" w:type="dxa"/>
            <w:tcBorders>
              <w:top w:val="single" w:sz="6" w:space="0" w:color="auto"/>
              <w:bottom w:val="single" w:sz="6" w:space="0" w:color="auto"/>
              <w:right w:val="single" w:sz="12" w:space="0" w:color="auto"/>
            </w:tcBorders>
          </w:tcPr>
          <w:p w14:paraId="146FADC7" w14:textId="0BD958A7" w:rsidR="002C6DB2" w:rsidRDefault="5DA1CA62" w:rsidP="6D136E1E">
            <w:r>
              <w:t xml:space="preserve">Connects riders with drivers swiftly and </w:t>
            </w:r>
            <w:r w:rsidR="28BBB050">
              <w:t>effectively</w:t>
            </w:r>
            <w:r w:rsidR="349E2421">
              <w:t xml:space="preserve"> </w:t>
            </w:r>
            <w:r w:rsidR="6AD4B255">
              <w:t>and work with scheduling freedom</w:t>
            </w:r>
          </w:p>
        </w:tc>
      </w:tr>
      <w:tr w:rsidR="002C6DB2" w14:paraId="35DBD359" w14:textId="77777777" w:rsidTr="68BAC970">
        <w:tc>
          <w:tcPr>
            <w:tcW w:w="2790" w:type="dxa"/>
            <w:tcBorders>
              <w:top w:val="single" w:sz="6" w:space="0" w:color="auto"/>
              <w:left w:val="single" w:sz="12" w:space="0" w:color="auto"/>
              <w:bottom w:val="single" w:sz="6" w:space="0" w:color="auto"/>
              <w:right w:val="single" w:sz="12" w:space="0" w:color="auto"/>
            </w:tcBorders>
            <w:shd w:val="clear" w:color="auto" w:fill="auto"/>
          </w:tcPr>
          <w:p w14:paraId="5BF8EF45" w14:textId="77777777" w:rsidR="002C6DB2" w:rsidRDefault="002C6DB2">
            <w:pPr>
              <w:pStyle w:val="BodyText"/>
              <w:keepNext/>
              <w:ind w:left="72"/>
            </w:pPr>
            <w:r>
              <w:t>Unlike</w:t>
            </w:r>
          </w:p>
        </w:tc>
        <w:tc>
          <w:tcPr>
            <w:tcW w:w="5400" w:type="dxa"/>
            <w:tcBorders>
              <w:top w:val="single" w:sz="6" w:space="0" w:color="auto"/>
              <w:bottom w:val="single" w:sz="6" w:space="0" w:color="auto"/>
              <w:right w:val="single" w:sz="12" w:space="0" w:color="auto"/>
            </w:tcBorders>
          </w:tcPr>
          <w:p w14:paraId="780012BD" w14:textId="1F15DCE5" w:rsidR="002C6DB2" w:rsidRDefault="71300286" w:rsidP="65DCF70A">
            <w:r>
              <w:t>Traditional taxis and public transportation</w:t>
            </w:r>
          </w:p>
        </w:tc>
      </w:tr>
      <w:tr w:rsidR="002C6DB2" w14:paraId="6B506A2A" w14:textId="77777777" w:rsidTr="68BAC970">
        <w:tc>
          <w:tcPr>
            <w:tcW w:w="2790" w:type="dxa"/>
            <w:tcBorders>
              <w:top w:val="single" w:sz="6" w:space="0" w:color="auto"/>
              <w:left w:val="single" w:sz="12" w:space="0" w:color="auto"/>
              <w:bottom w:val="single" w:sz="12" w:space="0" w:color="auto"/>
              <w:right w:val="single" w:sz="12" w:space="0" w:color="auto"/>
            </w:tcBorders>
            <w:shd w:val="clear" w:color="auto" w:fill="auto"/>
          </w:tcPr>
          <w:p w14:paraId="4D47CC62" w14:textId="77777777" w:rsidR="002C6DB2" w:rsidRDefault="002C6DB2">
            <w:pPr>
              <w:pStyle w:val="BodyText"/>
              <w:ind w:left="72"/>
            </w:pPr>
            <w:r>
              <w:t>Our product</w:t>
            </w:r>
          </w:p>
        </w:tc>
        <w:tc>
          <w:tcPr>
            <w:tcW w:w="5400" w:type="dxa"/>
            <w:tcBorders>
              <w:top w:val="single" w:sz="6" w:space="0" w:color="auto"/>
              <w:bottom w:val="single" w:sz="12" w:space="0" w:color="auto"/>
              <w:right w:val="single" w:sz="12" w:space="0" w:color="auto"/>
            </w:tcBorders>
          </w:tcPr>
          <w:p w14:paraId="56789747" w14:textId="42810EC9" w:rsidR="002C6DB2" w:rsidRDefault="6282FDDA" w:rsidP="48764C86">
            <w:pPr>
              <w:pStyle w:val="BodyText"/>
              <w:ind w:left="0"/>
            </w:pPr>
            <w:r w:rsidRPr="6282FDDA">
              <w:t>offers reliable, affordable, and fast service to anyone, anywhere</w:t>
            </w:r>
          </w:p>
        </w:tc>
      </w:tr>
    </w:tbl>
    <w:p w14:paraId="0094887D" w14:textId="77777777" w:rsidR="002C6DB2" w:rsidRDefault="25D4F626">
      <w:pPr>
        <w:pStyle w:val="Heading1"/>
      </w:pPr>
      <w:bookmarkStart w:id="35" w:name="_Toc447960005"/>
      <w:bookmarkStart w:id="36" w:name="_Toc452813581"/>
      <w:bookmarkStart w:id="37" w:name="_Toc181522238"/>
      <w:bookmarkStart w:id="38" w:name="_Toc436203381"/>
      <w:r>
        <w:t>Stakeholder and User Descriptions</w:t>
      </w:r>
      <w:bookmarkEnd w:id="35"/>
      <w:bookmarkEnd w:id="36"/>
      <w:bookmarkEnd w:id="37"/>
    </w:p>
    <w:p w14:paraId="34DAB54E" w14:textId="77777777" w:rsidR="002C6DB2" w:rsidRDefault="002C6DB2">
      <w:pPr>
        <w:pStyle w:val="Heading2"/>
      </w:pPr>
      <w:bookmarkStart w:id="39" w:name="_Toc452813583"/>
      <w:bookmarkStart w:id="40" w:name="_Toc181522239"/>
      <w:r>
        <w:t>Stakeholder Summary</w:t>
      </w:r>
      <w:bookmarkEnd w:id="39"/>
      <w:bookmarkEnd w:id="40"/>
    </w:p>
    <w:p w14:paraId="456A2E8D" w14:textId="77777777" w:rsidR="002C6DB2" w:rsidRDefault="002C6DB2" w:rsidP="00241107">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2C6DB2" w14:paraId="60796A7A" w14:textId="77777777" w:rsidTr="6DB19502">
        <w:tc>
          <w:tcPr>
            <w:tcW w:w="1890" w:type="dxa"/>
            <w:shd w:val="clear" w:color="auto" w:fill="FFFFFF" w:themeFill="background1"/>
          </w:tcPr>
          <w:p w14:paraId="1588C06D" w14:textId="77777777" w:rsidR="002C6DB2" w:rsidRDefault="002C6DB2">
            <w:pPr>
              <w:pStyle w:val="BodyText"/>
              <w:ind w:left="0"/>
              <w:rPr>
                <w:b/>
              </w:rPr>
            </w:pPr>
            <w:r>
              <w:rPr>
                <w:b/>
              </w:rPr>
              <w:t>Name</w:t>
            </w:r>
          </w:p>
        </w:tc>
        <w:tc>
          <w:tcPr>
            <w:tcW w:w="2610" w:type="dxa"/>
            <w:shd w:val="clear" w:color="auto" w:fill="FFFFFF" w:themeFill="background1"/>
          </w:tcPr>
          <w:p w14:paraId="3A4AC9F9" w14:textId="77777777" w:rsidR="002C6DB2" w:rsidRDefault="002C6DB2">
            <w:pPr>
              <w:pStyle w:val="BodyText"/>
              <w:ind w:left="0"/>
              <w:rPr>
                <w:b/>
              </w:rPr>
            </w:pPr>
            <w:r>
              <w:rPr>
                <w:b/>
              </w:rPr>
              <w:t>Description</w:t>
            </w:r>
          </w:p>
        </w:tc>
        <w:tc>
          <w:tcPr>
            <w:tcW w:w="3960" w:type="dxa"/>
            <w:shd w:val="clear" w:color="auto" w:fill="FFFFFF" w:themeFill="background1"/>
          </w:tcPr>
          <w:p w14:paraId="62332E05" w14:textId="77777777" w:rsidR="002C6DB2" w:rsidRDefault="002C6DB2">
            <w:pPr>
              <w:pStyle w:val="BodyText"/>
              <w:ind w:left="0"/>
              <w:rPr>
                <w:b/>
              </w:rPr>
            </w:pPr>
            <w:r>
              <w:rPr>
                <w:b/>
              </w:rPr>
              <w:t>Responsibilities</w:t>
            </w:r>
          </w:p>
        </w:tc>
      </w:tr>
      <w:tr w:rsidR="002C6DB2" w14:paraId="3D0D56E9" w14:textId="77777777" w:rsidTr="6DB19502">
        <w:tc>
          <w:tcPr>
            <w:tcW w:w="1890" w:type="dxa"/>
          </w:tcPr>
          <w:p w14:paraId="29428B69" w14:textId="4D745DB9" w:rsidR="002C6DB2" w:rsidRDefault="25D4F626" w:rsidP="25D4F626">
            <w:pPr>
              <w:pStyle w:val="BodyText"/>
              <w:ind w:left="0"/>
            </w:pPr>
            <w:r>
              <w:t>Customers</w:t>
            </w:r>
          </w:p>
          <w:p w14:paraId="760A7EB2" w14:textId="387234F3" w:rsidR="002C6DB2" w:rsidRDefault="002C6DB2" w:rsidP="25D4F626">
            <w:pPr>
              <w:pStyle w:val="BodyText"/>
            </w:pPr>
          </w:p>
          <w:p w14:paraId="6F8997B3" w14:textId="4814C44D" w:rsidR="002C6DB2" w:rsidRDefault="002C6DB2" w:rsidP="25D4F626">
            <w:pPr>
              <w:pStyle w:val="BodyText"/>
            </w:pPr>
          </w:p>
          <w:p w14:paraId="7AA7C04C" w14:textId="0978BE93" w:rsidR="002C6DB2" w:rsidRDefault="002C6DB2" w:rsidP="25D4F626">
            <w:pPr>
              <w:pStyle w:val="BodyText"/>
            </w:pPr>
          </w:p>
          <w:p w14:paraId="55EBB81B" w14:textId="5465D0A1" w:rsidR="002C6DB2" w:rsidRDefault="25D4F626" w:rsidP="25D4F626">
            <w:pPr>
              <w:pStyle w:val="BodyText"/>
              <w:ind w:left="0"/>
            </w:pPr>
            <w:r>
              <w:t>Drivers</w:t>
            </w:r>
          </w:p>
          <w:p w14:paraId="47828AA8" w14:textId="632BC3B1" w:rsidR="002C6DB2" w:rsidRDefault="002C6DB2" w:rsidP="25D4F626">
            <w:pPr>
              <w:pStyle w:val="BodyText"/>
            </w:pPr>
          </w:p>
          <w:p w14:paraId="7C639731" w14:textId="20D62339" w:rsidR="6DB19502" w:rsidRDefault="6DB19502" w:rsidP="6DB19502">
            <w:pPr>
              <w:pStyle w:val="BodyText"/>
              <w:ind w:left="0"/>
            </w:pPr>
          </w:p>
          <w:p w14:paraId="271F7130" w14:textId="6E08D189" w:rsidR="002C6DB2" w:rsidRDefault="25D4F626" w:rsidP="25D4F626">
            <w:pPr>
              <w:pStyle w:val="BodyText"/>
              <w:ind w:left="0"/>
            </w:pPr>
            <w:r>
              <w:t>Investors</w:t>
            </w:r>
          </w:p>
          <w:p w14:paraId="5561AD7F" w14:textId="4F105B3F" w:rsidR="002C6DB2" w:rsidRDefault="002C6DB2" w:rsidP="25D4F626">
            <w:pPr>
              <w:pStyle w:val="BodyText"/>
            </w:pPr>
          </w:p>
          <w:p w14:paraId="2CF5358C" w14:textId="7E736350" w:rsidR="6DB19502" w:rsidRDefault="6DB19502" w:rsidP="6DB19502">
            <w:pPr>
              <w:pStyle w:val="BodyText"/>
              <w:ind w:left="0"/>
            </w:pPr>
          </w:p>
          <w:p w14:paraId="2CF6C368" w14:textId="03E30DC8" w:rsidR="002C6DB2" w:rsidRDefault="25D4F626" w:rsidP="25D4F626">
            <w:pPr>
              <w:pStyle w:val="BodyText"/>
              <w:ind w:left="0"/>
            </w:pPr>
            <w:r>
              <w:t>Regulators and Government</w:t>
            </w:r>
          </w:p>
        </w:tc>
        <w:tc>
          <w:tcPr>
            <w:tcW w:w="2610" w:type="dxa"/>
          </w:tcPr>
          <w:p w14:paraId="7C14278D" w14:textId="215DC061" w:rsidR="002C6DB2" w:rsidRDefault="25D4F626" w:rsidP="25D4F626">
            <w:r>
              <w:t>The people that order the rides from their devices. Users look for affordability, quality, safety, and reliability.</w:t>
            </w:r>
          </w:p>
          <w:p w14:paraId="04539D62" w14:textId="3F8DF9A6" w:rsidR="002C6DB2" w:rsidRDefault="002C6DB2" w:rsidP="25D4F626">
            <w:pPr>
              <w:pStyle w:val="BodyText"/>
              <w:ind w:left="0"/>
            </w:pPr>
          </w:p>
          <w:p w14:paraId="1AE01171" w14:textId="30B2F95A" w:rsidR="002C6DB2" w:rsidRDefault="6DB19502" w:rsidP="25D4F626">
            <w:pPr>
              <w:pStyle w:val="BodyText"/>
              <w:ind w:left="0"/>
            </w:pPr>
            <w:proofErr w:type="spellStart"/>
            <w:r>
              <w:t>Independant</w:t>
            </w:r>
            <w:proofErr w:type="spellEnd"/>
            <w:r>
              <w:t xml:space="preserve"> contractors using Uber to provide a service</w:t>
            </w:r>
          </w:p>
          <w:p w14:paraId="094A27A3" w14:textId="509A7F73" w:rsidR="6DB19502" w:rsidRDefault="6DB19502" w:rsidP="6DB19502">
            <w:pPr>
              <w:pStyle w:val="BodyText"/>
              <w:ind w:left="0"/>
            </w:pPr>
            <w:r>
              <w:t>Entities that help to provide a financial resource to Uber’s growing platform.</w:t>
            </w:r>
          </w:p>
          <w:p w14:paraId="543A657A" w14:textId="0DD32200" w:rsidR="002C6DB2" w:rsidRDefault="002C6DB2" w:rsidP="25D4F626">
            <w:pPr>
              <w:pStyle w:val="BodyText"/>
              <w:ind w:left="0"/>
            </w:pPr>
          </w:p>
          <w:p w14:paraId="11B334A4" w14:textId="02FF3E3D" w:rsidR="002C6DB2" w:rsidRDefault="6DB19502" w:rsidP="25D4F626">
            <w:pPr>
              <w:pStyle w:val="BodyText"/>
              <w:ind w:left="0"/>
            </w:pPr>
            <w:r>
              <w:t>Authorities that help ensure the legality and safety that Uber must provide to all involved.</w:t>
            </w:r>
          </w:p>
        </w:tc>
        <w:tc>
          <w:tcPr>
            <w:tcW w:w="3960" w:type="dxa"/>
          </w:tcPr>
          <w:p w14:paraId="50519CB3" w14:textId="1FC38DDF" w:rsidR="25D4F626" w:rsidRDefault="6DB19502" w:rsidP="6DB19502">
            <w:pPr>
              <w:pStyle w:val="InfoBlue"/>
              <w:rPr>
                <w:b w:val="0"/>
                <w:color w:val="auto"/>
              </w:rPr>
            </w:pPr>
            <w:r w:rsidRPr="6DB19502">
              <w:rPr>
                <w:b w:val="0"/>
                <w:color w:val="auto"/>
              </w:rPr>
              <w:t>Customers must ensure that the system provides an affordable ride that they can provide feedback on. They use the app directly to book and rate rides.</w:t>
            </w:r>
          </w:p>
          <w:p w14:paraId="6C7481D0" w14:textId="2827077A" w:rsidR="25D4F626" w:rsidRDefault="25D4F626" w:rsidP="6DB19502">
            <w:pPr>
              <w:pStyle w:val="InfoBlue"/>
              <w:rPr>
                <w:b w:val="0"/>
                <w:color w:val="auto"/>
              </w:rPr>
            </w:pPr>
          </w:p>
          <w:p w14:paraId="613C42A3" w14:textId="46AB35D8" w:rsidR="6DB19502" w:rsidRDefault="6DB19502" w:rsidP="6DB19502">
            <w:pPr>
              <w:pStyle w:val="InfoBlue"/>
              <w:rPr>
                <w:b w:val="0"/>
                <w:color w:val="auto"/>
              </w:rPr>
            </w:pPr>
            <w:r w:rsidRPr="6DB19502">
              <w:rPr>
                <w:b w:val="0"/>
                <w:color w:val="auto"/>
              </w:rPr>
              <w:t>Ensure the vehicles are up to date and that pick up and drop off times are accurate.</w:t>
            </w:r>
          </w:p>
          <w:p w14:paraId="2FD31570" w14:textId="6A2AF370" w:rsidR="6DB19502" w:rsidRDefault="6DB19502" w:rsidP="6DB19502">
            <w:pPr>
              <w:pStyle w:val="BodyText"/>
            </w:pPr>
          </w:p>
          <w:p w14:paraId="24413036" w14:textId="7D0425F3" w:rsidR="6DB19502" w:rsidRDefault="6DB19502" w:rsidP="6DB19502">
            <w:pPr>
              <w:pStyle w:val="BodyText"/>
              <w:ind w:left="0"/>
            </w:pPr>
            <w:r w:rsidRPr="6DB19502">
              <w:t>Maintain the financial viability of the company while also monitoring vitals such as market demand, investment return, or even platform improvement.</w:t>
            </w:r>
          </w:p>
          <w:p w14:paraId="37E30F01" w14:textId="598C90CF" w:rsidR="002C6DB2" w:rsidRDefault="002C6DB2" w:rsidP="6DB19502">
            <w:pPr>
              <w:pStyle w:val="BodyText"/>
              <w:ind w:left="0"/>
            </w:pPr>
          </w:p>
          <w:p w14:paraId="7FA0711F" w14:textId="294FC81D" w:rsidR="6DB19502" w:rsidRDefault="6DB19502" w:rsidP="6DB19502">
            <w:pPr>
              <w:pStyle w:val="BodyText"/>
              <w:ind w:left="0"/>
            </w:pPr>
            <w:r>
              <w:t xml:space="preserve">Certify that Uber is complying with all local, state, and national safety regulations. </w:t>
            </w:r>
          </w:p>
          <w:p w14:paraId="0E57DC3F" w14:textId="6E194DE9" w:rsidR="6DB19502" w:rsidRDefault="6DB19502" w:rsidP="6DB19502">
            <w:pPr>
              <w:pStyle w:val="BodyText"/>
              <w:ind w:left="0"/>
            </w:pPr>
          </w:p>
          <w:p w14:paraId="67851D99" w14:textId="4F018B5A" w:rsidR="002C6DB2" w:rsidRDefault="002C6DB2" w:rsidP="25D4F626">
            <w:pPr>
              <w:pStyle w:val="BodyText"/>
            </w:pPr>
          </w:p>
          <w:p w14:paraId="5DC2F98F" w14:textId="2B67404A" w:rsidR="6DB19502" w:rsidRDefault="6DB19502" w:rsidP="6DB19502">
            <w:pPr>
              <w:pStyle w:val="BodyText"/>
            </w:pPr>
          </w:p>
          <w:p w14:paraId="082C9106" w14:textId="0E7C459F" w:rsidR="6DB19502" w:rsidRDefault="6DB19502" w:rsidP="6DB19502">
            <w:pPr>
              <w:pStyle w:val="BodyText"/>
            </w:pPr>
          </w:p>
          <w:p w14:paraId="42565D6B" w14:textId="0FAA2CB2" w:rsidR="6DB19502" w:rsidRDefault="6DB19502" w:rsidP="6DB19502">
            <w:pPr>
              <w:pStyle w:val="BodyText"/>
            </w:pPr>
          </w:p>
          <w:p w14:paraId="1D9C43AA" w14:textId="3B0995D1" w:rsidR="002C6DB2" w:rsidRDefault="002C6DB2" w:rsidP="25D4F626">
            <w:pPr>
              <w:pStyle w:val="BodyText"/>
            </w:pPr>
          </w:p>
          <w:p w14:paraId="1304DFE0" w14:textId="4E050DFE" w:rsidR="002C6DB2" w:rsidRDefault="002C6DB2" w:rsidP="25D4F626">
            <w:pPr>
              <w:pStyle w:val="BodyText"/>
            </w:pPr>
          </w:p>
        </w:tc>
      </w:tr>
    </w:tbl>
    <w:p w14:paraId="43CC0DDF" w14:textId="419A61E2" w:rsidR="002C6DB2" w:rsidRDefault="6DB19502" w:rsidP="6DB19502">
      <w:pPr>
        <w:pStyle w:val="Heading2"/>
        <w:tabs>
          <w:tab w:val="clear" w:pos="360"/>
        </w:tabs>
      </w:pPr>
      <w:bookmarkStart w:id="41" w:name="_Toc452813584"/>
      <w:bookmarkStart w:id="42" w:name="_Toc181522240"/>
      <w:r>
        <w:t>User Summary</w:t>
      </w:r>
      <w:bookmarkEnd w:id="41"/>
      <w:bookmarkEnd w:id="4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2C6DB2" w14:paraId="3B821DD5" w14:textId="77777777" w:rsidTr="6DB19502">
        <w:trPr>
          <w:trHeight w:val="418"/>
        </w:trPr>
        <w:tc>
          <w:tcPr>
            <w:tcW w:w="998" w:type="dxa"/>
            <w:shd w:val="clear" w:color="auto" w:fill="FFFFFF" w:themeFill="background1"/>
          </w:tcPr>
          <w:p w14:paraId="6F2AEB9D" w14:textId="77777777" w:rsidR="002C6DB2" w:rsidRDefault="002C6DB2">
            <w:pPr>
              <w:pStyle w:val="BodyText"/>
              <w:ind w:left="0"/>
              <w:rPr>
                <w:b/>
              </w:rPr>
            </w:pPr>
            <w:r>
              <w:rPr>
                <w:b/>
              </w:rPr>
              <w:t>Name</w:t>
            </w:r>
          </w:p>
        </w:tc>
        <w:tc>
          <w:tcPr>
            <w:tcW w:w="1882" w:type="dxa"/>
            <w:shd w:val="clear" w:color="auto" w:fill="FFFFFF" w:themeFill="background1"/>
          </w:tcPr>
          <w:p w14:paraId="5C9DC6D7" w14:textId="77777777" w:rsidR="002C6DB2" w:rsidRDefault="002C6DB2">
            <w:pPr>
              <w:pStyle w:val="BodyText"/>
              <w:ind w:left="0"/>
              <w:rPr>
                <w:b/>
              </w:rPr>
            </w:pPr>
            <w:r>
              <w:rPr>
                <w:b/>
              </w:rPr>
              <w:t>Description</w:t>
            </w:r>
          </w:p>
        </w:tc>
        <w:tc>
          <w:tcPr>
            <w:tcW w:w="3240" w:type="dxa"/>
            <w:shd w:val="clear" w:color="auto" w:fill="FFFFFF" w:themeFill="background1"/>
          </w:tcPr>
          <w:p w14:paraId="2BE21A05" w14:textId="77777777" w:rsidR="002C6DB2" w:rsidRDefault="002C6DB2">
            <w:pPr>
              <w:pStyle w:val="BodyText"/>
              <w:ind w:left="0"/>
              <w:rPr>
                <w:b/>
              </w:rPr>
            </w:pPr>
            <w:r>
              <w:rPr>
                <w:b/>
              </w:rPr>
              <w:t>Responsibilities</w:t>
            </w:r>
          </w:p>
        </w:tc>
        <w:tc>
          <w:tcPr>
            <w:tcW w:w="2628" w:type="dxa"/>
            <w:shd w:val="clear" w:color="auto" w:fill="FFFFFF" w:themeFill="background1"/>
          </w:tcPr>
          <w:p w14:paraId="1C0D0B95" w14:textId="77777777" w:rsidR="002C6DB2" w:rsidRDefault="002C6DB2">
            <w:pPr>
              <w:pStyle w:val="BodyText"/>
              <w:ind w:left="0"/>
              <w:rPr>
                <w:b/>
              </w:rPr>
            </w:pPr>
            <w:r>
              <w:rPr>
                <w:b/>
              </w:rPr>
              <w:t>Stakeholder</w:t>
            </w:r>
          </w:p>
        </w:tc>
      </w:tr>
      <w:tr w:rsidR="002C6DB2" w14:paraId="0AE09BA2" w14:textId="77777777" w:rsidTr="6DB19502">
        <w:trPr>
          <w:trHeight w:val="976"/>
        </w:trPr>
        <w:tc>
          <w:tcPr>
            <w:tcW w:w="998" w:type="dxa"/>
          </w:tcPr>
          <w:p w14:paraId="2A1B74AE" w14:textId="1927953F" w:rsidR="002C6DB2" w:rsidRDefault="6DB19502" w:rsidP="6DB19502">
            <w:pPr>
              <w:pStyle w:val="InfoBlue"/>
              <w:rPr>
                <w:b w:val="0"/>
                <w:color w:val="auto"/>
              </w:rPr>
            </w:pPr>
            <w:r w:rsidRPr="6DB19502">
              <w:rPr>
                <w:b w:val="0"/>
                <w:color w:val="auto"/>
              </w:rPr>
              <w:lastRenderedPageBreak/>
              <w:t>Customers</w:t>
            </w:r>
          </w:p>
          <w:p w14:paraId="49FCA077" w14:textId="7A526A09" w:rsidR="6DB19502" w:rsidRDefault="6DB19502" w:rsidP="6DB19502">
            <w:pPr>
              <w:pStyle w:val="BodyText"/>
            </w:pPr>
          </w:p>
          <w:p w14:paraId="78F87864" w14:textId="3295B833" w:rsidR="6DB19502" w:rsidRDefault="6DB19502" w:rsidP="6DB19502">
            <w:pPr>
              <w:pStyle w:val="BodyText"/>
            </w:pPr>
          </w:p>
          <w:p w14:paraId="0A5525A0" w14:textId="08F3E008" w:rsidR="6DB19502" w:rsidRDefault="6DB19502" w:rsidP="6DB19502">
            <w:pPr>
              <w:pStyle w:val="BodyText"/>
            </w:pPr>
          </w:p>
          <w:p w14:paraId="73C8B3EA" w14:textId="01DF5782" w:rsidR="6DB19502" w:rsidRDefault="6DB19502" w:rsidP="6DB19502">
            <w:pPr>
              <w:pStyle w:val="BodyText"/>
              <w:ind w:left="0"/>
            </w:pPr>
          </w:p>
          <w:p w14:paraId="1D388D23" w14:textId="003834BB" w:rsidR="6DB19502" w:rsidRDefault="6DB19502" w:rsidP="6DB19502">
            <w:pPr>
              <w:pStyle w:val="BodyText"/>
              <w:ind w:left="0"/>
            </w:pPr>
          </w:p>
          <w:p w14:paraId="4F46C284" w14:textId="4E2B39C3" w:rsidR="6DB19502" w:rsidRDefault="6DB19502" w:rsidP="6DB19502">
            <w:pPr>
              <w:pStyle w:val="BodyText"/>
              <w:ind w:left="0"/>
            </w:pPr>
            <w:r w:rsidRPr="6DB19502">
              <w:t>Drivers</w:t>
            </w:r>
          </w:p>
          <w:p w14:paraId="10119852" w14:textId="28B46076" w:rsidR="002C6DB2" w:rsidRDefault="002C6DB2" w:rsidP="6DB19502">
            <w:pPr>
              <w:pStyle w:val="BodyText"/>
            </w:pPr>
          </w:p>
          <w:p w14:paraId="3899CA86" w14:textId="03B10481" w:rsidR="002C6DB2" w:rsidRDefault="002C6DB2" w:rsidP="6DB19502">
            <w:pPr>
              <w:pStyle w:val="BodyText"/>
              <w:ind w:left="0"/>
            </w:pPr>
          </w:p>
          <w:p w14:paraId="75C091AB" w14:textId="07A1CE42" w:rsidR="002C6DB2" w:rsidRDefault="002C6DB2" w:rsidP="6DB19502">
            <w:pPr>
              <w:pStyle w:val="BodyText"/>
              <w:ind w:left="0"/>
            </w:pPr>
          </w:p>
          <w:p w14:paraId="720E0400" w14:textId="0237F872" w:rsidR="002C6DB2" w:rsidRDefault="002C6DB2" w:rsidP="6DB19502">
            <w:pPr>
              <w:pStyle w:val="BodyText"/>
              <w:ind w:left="0"/>
            </w:pPr>
          </w:p>
          <w:p w14:paraId="09BF51E5" w14:textId="48AA8E7C" w:rsidR="002C6DB2" w:rsidRDefault="002C6DB2" w:rsidP="6DB19502">
            <w:pPr>
              <w:pStyle w:val="BodyText"/>
              <w:ind w:left="0"/>
            </w:pPr>
          </w:p>
        </w:tc>
        <w:tc>
          <w:tcPr>
            <w:tcW w:w="1882" w:type="dxa"/>
          </w:tcPr>
          <w:p w14:paraId="00D65D31" w14:textId="0FB284EC" w:rsidR="002C6DB2" w:rsidRDefault="6DB19502" w:rsidP="6DB19502">
            <w:pPr>
              <w:pStyle w:val="BodyText"/>
              <w:ind w:left="0"/>
            </w:pPr>
            <w:r w:rsidRPr="6DB19502">
              <w:t>The people that order the rides from their devices. Users look for affordability, quality, safety, and reliability.</w:t>
            </w:r>
          </w:p>
          <w:p w14:paraId="317A9EB4" w14:textId="378D0030" w:rsidR="002C6DB2" w:rsidRDefault="002C6DB2" w:rsidP="6DB19502">
            <w:pPr>
              <w:pStyle w:val="BodyText"/>
            </w:pPr>
          </w:p>
          <w:p w14:paraId="71F2B933" w14:textId="07AEE9B0" w:rsidR="002C6DB2" w:rsidRDefault="002C6DB2" w:rsidP="6DB19502">
            <w:pPr>
              <w:pStyle w:val="BodyText"/>
              <w:ind w:left="0"/>
            </w:pPr>
          </w:p>
          <w:p w14:paraId="0BB565AF" w14:textId="304EC62E" w:rsidR="002C6DB2" w:rsidRDefault="6DB19502" w:rsidP="6DB19502">
            <w:pPr>
              <w:pStyle w:val="BodyText"/>
              <w:ind w:left="0"/>
            </w:pPr>
            <w:proofErr w:type="spellStart"/>
            <w:r w:rsidRPr="6DB19502">
              <w:t>Independant</w:t>
            </w:r>
            <w:proofErr w:type="spellEnd"/>
            <w:r w:rsidRPr="6DB19502">
              <w:t xml:space="preserve"> contractors that help transport customers from point A to point B.</w:t>
            </w:r>
          </w:p>
        </w:tc>
        <w:tc>
          <w:tcPr>
            <w:tcW w:w="3240" w:type="dxa"/>
          </w:tcPr>
          <w:p w14:paraId="290C3D35" w14:textId="67832584" w:rsidR="25D4F626" w:rsidRDefault="6DB19502" w:rsidP="6DB19502">
            <w:pPr>
              <w:pStyle w:val="InfoBlue"/>
              <w:rPr>
                <w:b w:val="0"/>
                <w:color w:val="auto"/>
              </w:rPr>
            </w:pPr>
            <w:r w:rsidRPr="6DB19502">
              <w:rPr>
                <w:b w:val="0"/>
                <w:color w:val="auto"/>
              </w:rPr>
              <w:t>Ensure that all rules are followed according to Uber’s Terms and Services. Identify and confirm that rider is matched with user on app.</w:t>
            </w:r>
          </w:p>
          <w:p w14:paraId="55831693" w14:textId="49399244" w:rsidR="25D4F626" w:rsidRDefault="25D4F626" w:rsidP="6DB19502">
            <w:pPr>
              <w:pStyle w:val="InfoBlue"/>
              <w:rPr>
                <w:b w:val="0"/>
                <w:color w:val="auto"/>
              </w:rPr>
            </w:pPr>
          </w:p>
          <w:p w14:paraId="34C44377" w14:textId="293A2B01" w:rsidR="002C6DB2" w:rsidRDefault="002C6DB2" w:rsidP="6DB19502">
            <w:pPr>
              <w:pStyle w:val="InfoBlue"/>
              <w:rPr>
                <w:b w:val="0"/>
                <w:color w:val="auto"/>
              </w:rPr>
            </w:pPr>
          </w:p>
          <w:p w14:paraId="22FD78BC" w14:textId="74D59C34" w:rsidR="002C6DB2" w:rsidRDefault="002C6DB2" w:rsidP="6DB19502">
            <w:pPr>
              <w:pStyle w:val="BodyText"/>
            </w:pPr>
          </w:p>
          <w:p w14:paraId="3AE00EBD" w14:textId="708493D4" w:rsidR="002C6DB2" w:rsidRDefault="002C6DB2" w:rsidP="6DB19502">
            <w:pPr>
              <w:pStyle w:val="BodyText"/>
            </w:pPr>
          </w:p>
          <w:p w14:paraId="611FF35B" w14:textId="23B7E1D8" w:rsidR="002C6DB2" w:rsidRDefault="6DB19502" w:rsidP="6DB19502">
            <w:pPr>
              <w:pStyle w:val="BodyText"/>
              <w:ind w:left="0"/>
            </w:pPr>
            <w:r w:rsidRPr="6DB19502">
              <w:t>Choose the hours that they would like to work through pre-determined scheduled hours. They also must follow Uber’s guidelines for service.</w:t>
            </w:r>
          </w:p>
        </w:tc>
        <w:tc>
          <w:tcPr>
            <w:tcW w:w="2628" w:type="dxa"/>
          </w:tcPr>
          <w:p w14:paraId="705FAAE5" w14:textId="4C714593" w:rsidR="002C6DB2" w:rsidRDefault="6DB19502" w:rsidP="6DB19502">
            <w:pPr>
              <w:pStyle w:val="InfoBlue"/>
              <w:rPr>
                <w:b w:val="0"/>
                <w:color w:val="auto"/>
              </w:rPr>
            </w:pPr>
            <w:r w:rsidRPr="6DB19502">
              <w:rPr>
                <w:b w:val="0"/>
                <w:color w:val="auto"/>
              </w:rPr>
              <w:t>Rely on Uber for efficient transportation and a safe ride.</w:t>
            </w:r>
          </w:p>
          <w:p w14:paraId="6A0E893A" w14:textId="285A75D4" w:rsidR="002C6DB2" w:rsidRDefault="002C6DB2" w:rsidP="6DB19502">
            <w:pPr>
              <w:pStyle w:val="BodyText"/>
            </w:pPr>
          </w:p>
          <w:p w14:paraId="00FB09F4" w14:textId="642BD466" w:rsidR="002C6DB2" w:rsidRDefault="002C6DB2" w:rsidP="6DB19502">
            <w:pPr>
              <w:pStyle w:val="BodyText"/>
            </w:pPr>
          </w:p>
          <w:p w14:paraId="5B05A8AC" w14:textId="68672BD1" w:rsidR="002C6DB2" w:rsidRDefault="002C6DB2" w:rsidP="6DB19502">
            <w:pPr>
              <w:pStyle w:val="BodyText"/>
            </w:pPr>
          </w:p>
          <w:p w14:paraId="105034CA" w14:textId="20B22F62" w:rsidR="002C6DB2" w:rsidRDefault="002C6DB2" w:rsidP="6DB19502">
            <w:pPr>
              <w:pStyle w:val="BodyText"/>
              <w:ind w:left="0"/>
            </w:pPr>
          </w:p>
          <w:p w14:paraId="7E344099" w14:textId="4B6DC034" w:rsidR="002C6DB2" w:rsidRDefault="002C6DB2" w:rsidP="6DB19502">
            <w:pPr>
              <w:pStyle w:val="BodyText"/>
              <w:ind w:left="0"/>
            </w:pPr>
          </w:p>
          <w:p w14:paraId="21C7D91B" w14:textId="4FE9FF71" w:rsidR="002C6DB2" w:rsidRDefault="6DB19502" w:rsidP="6DB19502">
            <w:pPr>
              <w:pStyle w:val="BodyText"/>
              <w:ind w:left="0"/>
            </w:pPr>
            <w:r w:rsidRPr="6DB19502">
              <w:t xml:space="preserve">Depend on uber as a stable &amp; Flexible form of income. </w:t>
            </w:r>
          </w:p>
        </w:tc>
      </w:tr>
    </w:tbl>
    <w:p w14:paraId="65BF3984" w14:textId="77777777" w:rsidR="002C6DB2" w:rsidRDefault="002C6DB2">
      <w:pPr>
        <w:pStyle w:val="BodyText"/>
      </w:pPr>
    </w:p>
    <w:p w14:paraId="740E6879" w14:textId="77777777" w:rsidR="002C6DB2" w:rsidRPr="00DC1E57" w:rsidRDefault="25D4F626">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181522241"/>
      <w:r>
        <w:t xml:space="preserve">User </w:t>
      </w:r>
      <w:bookmarkEnd w:id="43"/>
      <w:bookmarkEnd w:id="44"/>
      <w:bookmarkEnd w:id="45"/>
      <w:bookmarkEnd w:id="46"/>
      <w:bookmarkEnd w:id="47"/>
      <w:bookmarkEnd w:id="48"/>
      <w:r>
        <w:t xml:space="preserve">Environment </w:t>
      </w:r>
      <w:r w:rsidRPr="25D4F626">
        <w:rPr>
          <w:highlight w:val="yellow"/>
        </w:rPr>
        <w:t>[</w:t>
      </w:r>
      <w:commentRangeStart w:id="50"/>
      <w:r w:rsidRPr="25D4F626">
        <w:rPr>
          <w:highlight w:val="yellow"/>
        </w:rPr>
        <w:t>Optional</w:t>
      </w:r>
      <w:commentRangeEnd w:id="50"/>
      <w:r w:rsidR="002C6DB2">
        <w:rPr>
          <w:rStyle w:val="CommentReference"/>
        </w:rPr>
        <w:commentReference w:id="50"/>
      </w:r>
      <w:r w:rsidRPr="25D4F626">
        <w:rPr>
          <w:highlight w:val="yellow"/>
        </w:rPr>
        <w:t>]</w:t>
      </w:r>
      <w:bookmarkEnd w:id="49"/>
    </w:p>
    <w:p w14:paraId="3EECA96D" w14:textId="77777777" w:rsidR="002C6DB2" w:rsidRDefault="25D4F626">
      <w:pPr>
        <w:pStyle w:val="Heading2"/>
      </w:pPr>
      <w:bookmarkStart w:id="51" w:name="_Toc452813588"/>
      <w:bookmarkStart w:id="52" w:name="_Toc181522242"/>
      <w:bookmarkStart w:id="53" w:name="_Ref190317716"/>
      <w:r>
        <w:t>Key Stakeholder or User Needs</w:t>
      </w:r>
      <w:bookmarkEnd w:id="51"/>
      <w:bookmarkEnd w:id="52"/>
      <w:bookmarkEnd w:id="53"/>
      <w:r>
        <w:t xml:space="preserve"> </w:t>
      </w:r>
      <w:r w:rsidRPr="25D4F626">
        <w:rPr>
          <w:highlight w:val="yellow"/>
        </w:rPr>
        <w:t>[Optional]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2C6DB2" w14:paraId="5BF4AA79" w14:textId="77777777">
        <w:tc>
          <w:tcPr>
            <w:tcW w:w="2808" w:type="dxa"/>
            <w:shd w:val="solid" w:color="000000" w:fill="FFFFFF"/>
          </w:tcPr>
          <w:p w14:paraId="7B7696C4" w14:textId="77777777" w:rsidR="002C6DB2" w:rsidRDefault="002C6DB2">
            <w:pPr>
              <w:pStyle w:val="BodyText"/>
              <w:ind w:left="0"/>
              <w:rPr>
                <w:b/>
              </w:rPr>
            </w:pPr>
            <w:r>
              <w:rPr>
                <w:b/>
              </w:rPr>
              <w:t>Need</w:t>
            </w:r>
          </w:p>
        </w:tc>
        <w:tc>
          <w:tcPr>
            <w:tcW w:w="900" w:type="dxa"/>
            <w:shd w:val="solid" w:color="000000" w:fill="FFFFFF"/>
          </w:tcPr>
          <w:p w14:paraId="0F82DB50" w14:textId="77777777" w:rsidR="002C6DB2" w:rsidRDefault="002C6DB2">
            <w:pPr>
              <w:pStyle w:val="BodyText"/>
              <w:ind w:left="0"/>
              <w:rPr>
                <w:b/>
              </w:rPr>
            </w:pPr>
            <w:r>
              <w:rPr>
                <w:b/>
              </w:rPr>
              <w:t>Priority</w:t>
            </w:r>
          </w:p>
        </w:tc>
        <w:tc>
          <w:tcPr>
            <w:tcW w:w="1350" w:type="dxa"/>
            <w:shd w:val="solid" w:color="000000" w:fill="FFFFFF"/>
          </w:tcPr>
          <w:p w14:paraId="2A243427" w14:textId="77777777" w:rsidR="002C6DB2" w:rsidRDefault="002C6DB2">
            <w:pPr>
              <w:pStyle w:val="BodyText"/>
              <w:ind w:left="0"/>
              <w:rPr>
                <w:b/>
              </w:rPr>
            </w:pPr>
            <w:r>
              <w:rPr>
                <w:b/>
              </w:rPr>
              <w:t>Concerns</w:t>
            </w:r>
          </w:p>
        </w:tc>
        <w:tc>
          <w:tcPr>
            <w:tcW w:w="1890" w:type="dxa"/>
            <w:shd w:val="solid" w:color="000000" w:fill="FFFFFF"/>
          </w:tcPr>
          <w:p w14:paraId="49F17676" w14:textId="77777777" w:rsidR="002C6DB2" w:rsidRDefault="002C6DB2">
            <w:pPr>
              <w:pStyle w:val="BodyText"/>
              <w:ind w:left="0"/>
              <w:rPr>
                <w:b/>
              </w:rPr>
            </w:pPr>
            <w:r>
              <w:rPr>
                <w:b/>
              </w:rPr>
              <w:t>Current Solution</w:t>
            </w:r>
          </w:p>
        </w:tc>
        <w:tc>
          <w:tcPr>
            <w:tcW w:w="2520" w:type="dxa"/>
            <w:gridSpan w:val="2"/>
            <w:shd w:val="solid" w:color="000000" w:fill="FFFFFF"/>
          </w:tcPr>
          <w:p w14:paraId="4F5A72D8" w14:textId="77777777" w:rsidR="002C6DB2" w:rsidRDefault="002C6DB2">
            <w:pPr>
              <w:pStyle w:val="BodyText"/>
              <w:ind w:left="0"/>
              <w:rPr>
                <w:b/>
              </w:rPr>
            </w:pPr>
            <w:r>
              <w:rPr>
                <w:b/>
              </w:rPr>
              <w:t>Proposed Solutions</w:t>
            </w:r>
          </w:p>
        </w:tc>
      </w:tr>
      <w:tr w:rsidR="002C6DB2" w14:paraId="1977E2CD" w14:textId="77777777">
        <w:tc>
          <w:tcPr>
            <w:tcW w:w="2808" w:type="dxa"/>
          </w:tcPr>
          <w:p w14:paraId="543CD446" w14:textId="77777777" w:rsidR="002C6DB2" w:rsidRDefault="002C6DB2">
            <w:pPr>
              <w:pStyle w:val="BodyText"/>
              <w:ind w:left="0"/>
            </w:pPr>
            <w:r>
              <w:t>Broadcast messages</w:t>
            </w:r>
          </w:p>
        </w:tc>
        <w:tc>
          <w:tcPr>
            <w:tcW w:w="900" w:type="dxa"/>
          </w:tcPr>
          <w:p w14:paraId="3CA865FC" w14:textId="77777777" w:rsidR="002C6DB2" w:rsidRDefault="002C6DB2">
            <w:pPr>
              <w:pStyle w:val="BodyText"/>
              <w:ind w:left="0"/>
            </w:pPr>
          </w:p>
        </w:tc>
        <w:tc>
          <w:tcPr>
            <w:tcW w:w="1350" w:type="dxa"/>
          </w:tcPr>
          <w:p w14:paraId="235D453F" w14:textId="77777777" w:rsidR="002C6DB2" w:rsidRDefault="002C6DB2">
            <w:pPr>
              <w:pStyle w:val="BodyText"/>
              <w:ind w:left="0"/>
            </w:pPr>
          </w:p>
        </w:tc>
        <w:tc>
          <w:tcPr>
            <w:tcW w:w="1980" w:type="dxa"/>
            <w:gridSpan w:val="2"/>
          </w:tcPr>
          <w:p w14:paraId="4C364D6A" w14:textId="77777777" w:rsidR="002C6DB2" w:rsidRDefault="002C6DB2">
            <w:pPr>
              <w:pStyle w:val="BodyText"/>
              <w:ind w:left="0"/>
            </w:pPr>
          </w:p>
        </w:tc>
        <w:tc>
          <w:tcPr>
            <w:tcW w:w="2430" w:type="dxa"/>
          </w:tcPr>
          <w:p w14:paraId="5A44B8F1" w14:textId="77777777" w:rsidR="002C6DB2" w:rsidRDefault="002C6DB2">
            <w:pPr>
              <w:pStyle w:val="BodyText"/>
              <w:ind w:left="0"/>
            </w:pPr>
          </w:p>
        </w:tc>
      </w:tr>
    </w:tbl>
    <w:p w14:paraId="27447F82" w14:textId="77777777" w:rsidR="002C6DB2" w:rsidRDefault="002C6DB2">
      <w:pPr>
        <w:pStyle w:val="BodyText"/>
      </w:pPr>
    </w:p>
    <w:p w14:paraId="09DC5813" w14:textId="77777777" w:rsidR="002C6DB2" w:rsidRDefault="002C6DB2">
      <w:pPr>
        <w:pStyle w:val="Heading1"/>
      </w:pPr>
      <w:bookmarkStart w:id="54" w:name="_Toc436203387"/>
      <w:bookmarkStart w:id="55" w:name="_Toc452813590"/>
      <w:bookmarkStart w:id="56" w:name="_Toc181522243"/>
      <w:bookmarkEnd w:id="38"/>
      <w:r>
        <w:t>Product Overview</w:t>
      </w:r>
      <w:bookmarkEnd w:id="54"/>
      <w:bookmarkEnd w:id="55"/>
      <w:bookmarkEnd w:id="56"/>
    </w:p>
    <w:p w14:paraId="652B8D11" w14:textId="4F632463" w:rsidR="002C6DB2" w:rsidRDefault="00004D89" w:rsidP="00004D89">
      <w:r>
        <w:t xml:space="preserve">Uber is a mobile application </w:t>
      </w:r>
      <w:r w:rsidR="00091B83">
        <w:t>for people to request rides and get to a destination as soon as possible.</w:t>
      </w:r>
      <w:r w:rsidR="00D01F84">
        <w:t xml:space="preserve"> Uber has many different vehicle options t</w:t>
      </w:r>
      <w:r w:rsidR="0016199F">
        <w:t xml:space="preserve">hat pertain to different users. </w:t>
      </w:r>
      <w:r w:rsidR="00307AF5">
        <w:t xml:space="preserve">It also provides drivers with features such as work scheduling to ensure they have </w:t>
      </w:r>
      <w:r w:rsidR="002C66F5">
        <w:t xml:space="preserve">a </w:t>
      </w:r>
      <w:r w:rsidR="00307AF5">
        <w:t xml:space="preserve">steady job at </w:t>
      </w:r>
      <w:r w:rsidR="004C2987">
        <w:t>the time of need.</w:t>
      </w:r>
      <w:r w:rsidR="00834D39">
        <w:t xml:space="preserve"> It is usable by anyone with </w:t>
      </w:r>
      <w:r w:rsidR="00B900C1">
        <w:t>a basic grasp on smartphone</w:t>
      </w:r>
      <w:r w:rsidR="0057776B">
        <w:t xml:space="preserve"> and computer </w:t>
      </w:r>
      <w:r w:rsidR="00B900C1">
        <w:t>capabilities</w:t>
      </w:r>
      <w:r w:rsidR="00A012E5">
        <w:t xml:space="preserve">. </w:t>
      </w:r>
    </w:p>
    <w:p w14:paraId="52CFBFE8" w14:textId="42362AD4" w:rsidR="002C6DB2" w:rsidRDefault="002C6DB2" w:rsidP="00E37778">
      <w:r>
        <w:t>•</w:t>
      </w:r>
      <w:r>
        <w:tab/>
      </w:r>
      <w:r w:rsidR="00407274">
        <w:t xml:space="preserve">The application </w:t>
      </w:r>
      <w:r w:rsidR="00292EA0">
        <w:t>encourages riders to request rides confidently and drivers to work frequently</w:t>
      </w:r>
    </w:p>
    <w:p w14:paraId="54091C0B" w14:textId="12361CC8" w:rsidR="00AB093B" w:rsidRDefault="002C6DB2" w:rsidP="00292EA0">
      <w:r>
        <w:t>•</w:t>
      </w:r>
      <w:r>
        <w:tab/>
      </w:r>
      <w:r w:rsidR="004E5723">
        <w:t xml:space="preserve">The application </w:t>
      </w:r>
      <w:r w:rsidR="0077460E">
        <w:t xml:space="preserve">shows the user a choice of </w:t>
      </w:r>
      <w:r w:rsidR="0088166E">
        <w:t>different options</w:t>
      </w:r>
      <w:r w:rsidR="0016199F">
        <w:t xml:space="preserve"> such as UberX, UberXL, and Uber Black, each having its own </w:t>
      </w:r>
      <w:r w:rsidR="002F5E5F">
        <w:t>benefits</w:t>
      </w:r>
    </w:p>
    <w:p w14:paraId="75F9F103" w14:textId="1582EAF9" w:rsidR="002C6DB2" w:rsidRDefault="002C6DB2" w:rsidP="002F5E5F">
      <w:r>
        <w:t>•</w:t>
      </w:r>
      <w:r>
        <w:tab/>
      </w:r>
      <w:r w:rsidR="002F5E5F">
        <w:t xml:space="preserve">The application provides the Uber driver with </w:t>
      </w:r>
      <w:r w:rsidR="004045DD">
        <w:t xml:space="preserve">a scheduling service to book hours throughout the week and ensure that the driver </w:t>
      </w:r>
      <w:r w:rsidR="00A8247D">
        <w:t>can work a flexible schedule</w:t>
      </w:r>
      <w:r w:rsidR="00D70B31">
        <w:t xml:space="preserve"> that suits their needs</w:t>
      </w:r>
    </w:p>
    <w:p w14:paraId="109FFFB2" w14:textId="77777777" w:rsidR="00DC1E57" w:rsidRDefault="00DC1E57">
      <w:pPr>
        <w:pStyle w:val="Heading2"/>
      </w:pPr>
      <w:bookmarkStart w:id="57" w:name="_Toc425054394"/>
      <w:bookmarkStart w:id="58" w:name="_Toc318089002"/>
      <w:bookmarkStart w:id="59" w:name="_Toc320274637"/>
      <w:bookmarkStart w:id="60" w:name="_Toc320279510"/>
      <w:bookmarkStart w:id="61" w:name="_Toc323533379"/>
      <w:bookmarkStart w:id="62" w:name="_Toc339783689"/>
      <w:bookmarkStart w:id="63" w:name="_Toc339784278"/>
      <w:bookmarkStart w:id="64" w:name="_Toc342757869"/>
      <w:bookmarkStart w:id="65" w:name="_Toc346297780"/>
      <w:bookmarkStart w:id="66" w:name="_Toc422186487"/>
      <w:bookmarkStart w:id="67" w:name="_Toc436203390"/>
      <w:bookmarkStart w:id="68" w:name="_Toc452813593"/>
      <w:bookmarkStart w:id="69" w:name="_Toc181522244"/>
      <w:r>
        <w:t>Context Diagram</w:t>
      </w:r>
    </w:p>
    <w:p w14:paraId="65211007" w14:textId="77777777" w:rsidR="00DC1E57" w:rsidRPr="00DC1E57" w:rsidRDefault="00DC1E57" w:rsidP="00DC1E57"/>
    <w:p w14:paraId="3D173731" w14:textId="3AD25EEC" w:rsidR="25D4F626" w:rsidRDefault="25D4F626"/>
    <w:p w14:paraId="090666A0" w14:textId="5754773C" w:rsidR="25D4F626" w:rsidRDefault="25D4F626"/>
    <w:p w14:paraId="403EB28E" w14:textId="625266D5" w:rsidR="25D4F626" w:rsidRDefault="25D4F626"/>
    <w:p w14:paraId="16D443AF" w14:textId="0BFE2D5A" w:rsidR="25D4F626" w:rsidRDefault="25D4F626"/>
    <w:p w14:paraId="28CDB23A" w14:textId="3FC6F3DD" w:rsidR="25D4F626" w:rsidRDefault="25D4F626"/>
    <w:p w14:paraId="436953E7" w14:textId="4B83BC92" w:rsidR="25D4F626" w:rsidRDefault="25D4F626">
      <w:r>
        <w:rPr>
          <w:noProof/>
        </w:rPr>
        <w:lastRenderedPageBreak/>
        <mc:AlternateContent>
          <mc:Choice Requires="wpg">
            <w:drawing>
              <wp:inline distT="0" distB="0" distL="0" distR="0" wp14:anchorId="4946AF16" wp14:editId="3155E4CB">
                <wp:extent cx="6393180" cy="3082290"/>
                <wp:effectExtent l="0" t="0" r="26670" b="22860"/>
                <wp:docPr id="622942090" name="Group 1"/>
                <wp:cNvGraphicFramePr/>
                <a:graphic xmlns:a="http://schemas.openxmlformats.org/drawingml/2006/main">
                  <a:graphicData uri="http://schemas.microsoft.com/office/word/2010/wordprocessingGroup">
                    <wpg:wgp>
                      <wpg:cNvGrpSpPr/>
                      <wpg:grpSpPr>
                        <a:xfrm>
                          <a:off x="0" y="0"/>
                          <a:ext cx="6393180" cy="3082290"/>
                          <a:chOff x="0" y="0"/>
                          <a:chExt cx="6393180" cy="3082289"/>
                        </a:xfrm>
                      </wpg:grpSpPr>
                      <wps:wsp>
                        <wps:cNvPr id="1428522326" name="Oval 1428522326"/>
                        <wps:cNvSpPr/>
                        <wps:spPr>
                          <a:xfrm>
                            <a:off x="2297430" y="0"/>
                            <a:ext cx="1813560" cy="1714499"/>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278E1F7" w14:textId="77777777" w:rsidR="00213799" w:rsidRDefault="00213799" w:rsidP="00DB759B">
                              <w:pPr>
                                <w:jc w:val="center"/>
                                <w:rPr>
                                  <w:rFonts w:ascii="Calibri" w:hAnsi="Calibri" w:cs="Calibri"/>
                                  <w:color w:val="FFFFFF"/>
                                </w:rPr>
                              </w:pPr>
                              <w:r>
                                <w:rPr>
                                  <w:rFonts w:ascii="Calibri" w:hAnsi="Calibri" w:cs="Calibri"/>
                                  <w:color w:val="FFFFFF"/>
                                </w:rPr>
                                <w:t>UBER</w:t>
                              </w:r>
                            </w:p>
                          </w:txbxContent>
                        </wps:txbx>
                        <wps:bodyPr anchor="ctr"/>
                      </wps:wsp>
                      <wps:wsp>
                        <wps:cNvPr id="1185685551" name="Straight Arrow Connector 1185685551"/>
                        <wps:cNvCnPr/>
                        <wps:spPr>
                          <a:xfrm>
                            <a:off x="4251960" y="1146809"/>
                            <a:ext cx="662940" cy="38101"/>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1882436256" name="Straight Arrow Connector 1882436256"/>
                        <wps:cNvCnPr/>
                        <wps:spPr>
                          <a:xfrm flipV="1">
                            <a:off x="4164330" y="491489"/>
                            <a:ext cx="838200" cy="323850"/>
                          </a:xfrm>
                          <a:prstGeom prst="straightConnector1">
                            <a:avLst/>
                          </a:prstGeom>
                          <a:ln>
                            <a:solidFill>
                              <a:srgbClr val="4472C4"/>
                            </a:solidFill>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384627552" name="Straight Arrow Connector 384627552"/>
                        <wps:cNvCnPr/>
                        <wps:spPr>
                          <a:xfrm flipH="1" flipV="1">
                            <a:off x="1569720" y="1093469"/>
                            <a:ext cx="556260" cy="236220"/>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1932372033" name="Straight Arrow Connector 1932372033"/>
                        <wps:cNvCnPr/>
                        <wps:spPr>
                          <a:xfrm flipH="1" flipV="1">
                            <a:off x="1203960" y="308610"/>
                            <a:ext cx="922019" cy="365760"/>
                          </a:xfrm>
                          <a:prstGeom prst="straightConnector1">
                            <a:avLst/>
                          </a:prstGeom>
                          <a:ln>
                            <a:solidFill>
                              <a:srgbClr val="4472C4"/>
                            </a:solidFill>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2142766731" name="Straight Arrow Connector 2142766731"/>
                        <wps:cNvCnPr/>
                        <wps:spPr>
                          <a:xfrm rot="5400000" flipV="1">
                            <a:off x="2880360" y="2156459"/>
                            <a:ext cx="701040" cy="53340"/>
                          </a:xfrm>
                          <a:prstGeom prst="straightConnector1">
                            <a:avLst/>
                          </a:prstGeom>
                          <a:ln>
                            <a:solidFill>
                              <a:srgbClr val="4472C4"/>
                            </a:solidFill>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wps:cNvPr id="1754896473" name="Rectangle 1754896473"/>
                        <wps:cNvSpPr/>
                        <wps:spPr>
                          <a:xfrm>
                            <a:off x="0" y="217169"/>
                            <a:ext cx="1066800" cy="350520"/>
                          </a:xfrm>
                          <a:prstGeom prst="rect">
                            <a:avLst/>
                          </a:prstGeom>
                          <a:solidFill>
                            <a:schemeClr val="lt1"/>
                          </a:solidFill>
                          <a:ln>
                            <a:solidFill>
                              <a:srgbClr val="000000"/>
                            </a:solidFill>
                          </a:ln>
                        </wps:spPr>
                        <wps:txbx>
                          <w:txbxContent>
                            <w:p w14:paraId="29839667" w14:textId="77777777" w:rsidR="00213799" w:rsidRDefault="00213799" w:rsidP="00DB759B">
                              <w:pPr>
                                <w:rPr>
                                  <w:rFonts w:ascii="Calibri" w:hAnsi="Calibri" w:cs="Calibri"/>
                                  <w:color w:val="000000"/>
                                </w:rPr>
                              </w:pPr>
                              <w:r>
                                <w:rPr>
                                  <w:rFonts w:ascii="Calibri" w:hAnsi="Calibri" w:cs="Calibri"/>
                                  <w:color w:val="000000"/>
                                </w:rPr>
                                <w:t>DRIVER</w:t>
                              </w:r>
                            </w:p>
                          </w:txbxContent>
                        </wps:txbx>
                        <wps:bodyPr anchor="t"/>
                      </wps:wsp>
                      <wps:wsp>
                        <wps:cNvPr id="1791657894" name="Rectangle 1791657894"/>
                        <wps:cNvSpPr/>
                        <wps:spPr>
                          <a:xfrm>
                            <a:off x="5257800" y="331469"/>
                            <a:ext cx="1135380" cy="480060"/>
                          </a:xfrm>
                          <a:prstGeom prst="rect">
                            <a:avLst/>
                          </a:prstGeom>
                          <a:solidFill>
                            <a:schemeClr val="lt1"/>
                          </a:solidFill>
                          <a:ln>
                            <a:solidFill>
                              <a:srgbClr val="000000"/>
                            </a:solidFill>
                          </a:ln>
                        </wps:spPr>
                        <wps:txbx>
                          <w:txbxContent>
                            <w:p w14:paraId="1E7F3F86" w14:textId="77777777" w:rsidR="00213799" w:rsidRDefault="00213799" w:rsidP="00DB759B">
                              <w:pPr>
                                <w:rPr>
                                  <w:rFonts w:ascii="Calibri" w:hAnsi="Calibri" w:cs="Calibri"/>
                                  <w:color w:val="000000"/>
                                </w:rPr>
                              </w:pPr>
                              <w:r>
                                <w:rPr>
                                  <w:rFonts w:ascii="Calibri" w:hAnsi="Calibri" w:cs="Calibri"/>
                                  <w:color w:val="000000"/>
                                </w:rPr>
                                <w:t>RIDER</w:t>
                              </w:r>
                            </w:p>
                          </w:txbxContent>
                        </wps:txbx>
                        <wps:bodyPr anchor="t"/>
                      </wps:wsp>
                      <wps:wsp>
                        <wps:cNvPr id="1533277227" name="Rectangle 1533277227"/>
                        <wps:cNvSpPr/>
                        <wps:spPr>
                          <a:xfrm>
                            <a:off x="2541270" y="2640329"/>
                            <a:ext cx="1276350" cy="441960"/>
                          </a:xfrm>
                          <a:prstGeom prst="rect">
                            <a:avLst/>
                          </a:prstGeom>
                          <a:solidFill>
                            <a:schemeClr val="lt1"/>
                          </a:solidFill>
                          <a:ln>
                            <a:solidFill>
                              <a:srgbClr val="000000"/>
                            </a:solidFill>
                          </a:ln>
                        </wps:spPr>
                        <wps:txbx>
                          <w:txbxContent>
                            <w:p w14:paraId="48F2BF61" w14:textId="77777777" w:rsidR="00213799" w:rsidRDefault="00213799" w:rsidP="00DB759B">
                              <w:pPr>
                                <w:rPr>
                                  <w:rFonts w:ascii="Calibri" w:hAnsi="Calibri" w:cs="Calibri"/>
                                  <w:color w:val="000000"/>
                                </w:rPr>
                              </w:pPr>
                              <w:r>
                                <w:rPr>
                                  <w:rFonts w:ascii="Calibri" w:hAnsi="Calibri" w:cs="Calibri"/>
                                  <w:color w:val="000000"/>
                                </w:rPr>
                                <w:t>UBER APP</w:t>
                              </w:r>
                            </w:p>
                          </w:txbxContent>
                        </wps:txbx>
                        <wps:bodyPr anchor="t"/>
                      </wps:wsp>
                    </wpg:wgp>
                  </a:graphicData>
                </a:graphic>
              </wp:inline>
            </w:drawing>
          </mc:Choice>
          <mc:Fallback>
            <w:pict>
              <v:group w14:anchorId="4946AF16" id="Group 1" o:spid="_x0000_s1026" style="width:503.4pt;height:242.7pt;mso-position-horizontal-relative:char;mso-position-vertical-relative:line" coordsize="63931,30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">
                <v:oval id="Oval 1428522326" o:spid="_x0000_s1027" style="position:absolute;left:22974;width:18135;height:1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" fillcolor="#4f81bd [3204]" strokecolor="#243f60 [1604]" strokeweight="2pt">
                  <v:textbox>
                    <w:txbxContent>
                      <w:p w14:paraId="5278E1F7" w14:textId="77777777" w:rsidR="00213799" w:rsidRDefault="00213799" w:rsidP="00DB759B">
                        <w:pPr>
                          <w:jc w:val="center"/>
                          <w:rPr>
                            <w:rFonts w:ascii="Calibri" w:hAnsi="Calibri" w:cs="Calibri"/>
                            <w:color w:val="FFFFFF"/>
                          </w:rPr>
                        </w:pPr>
                        <w:r>
                          <w:rPr>
                            <w:rFonts w:ascii="Calibri" w:hAnsi="Calibri" w:cs="Calibri"/>
                            <w:color w:val="FFFFFF"/>
                          </w:rPr>
                          <w:t>UBER</w:t>
                        </w:r>
                      </w:p>
                    </w:txbxContent>
                  </v:textbox>
                </v:oval>
                <v:shapetype id="_x0000_t32" coordsize="21600,21600" o:spt="32" o:oned="t" path="m,l21600,21600e" filled="f">
                  <v:path arrowok="t" fillok="f" o:connecttype="none"/>
                  <o:lock v:ext="edit" shapetype="t"/>
                </v:shapetype>
                <v:shape id="Straight Arrow Connector 1185685551" o:spid="_x0000_s1028" type="#_x0000_t32" style="position:absolute;left:42519;top:11468;width:6630;height: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" strokecolor="#4579b8 [3044]">
                  <v:stroke startarrow="block" endarrow="block"/>
                </v:shape>
                <v:shape id="Straight Arrow Connector 1882436256" o:spid="_x0000_s1029" type="#_x0000_t32" style="position:absolute;left:41643;top:4914;width:8382;height:3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" strokecolor="#4472c4">
                  <v:stroke startarrow="block" endarrow="block"/>
                </v:shape>
                <v:shape id="Straight Arrow Connector 384627552" o:spid="_x0000_s1030" type="#_x0000_t32" style="position:absolute;left:15697;top:10934;width:5562;height:23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" strokecolor="#4579b8 [3044]">
                  <v:stroke startarrow="block" endarrow="block"/>
                </v:shape>
                <v:shape id="Straight Arrow Connector 1932372033" o:spid="_x0000_s1031" type="#_x0000_t32" style="position:absolute;left:12039;top:3086;width:9220;height:36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" strokecolor="#4472c4">
                  <v:stroke startarrow="block" endarrow="block"/>
                </v:shape>
                <v:shape id="Straight Arrow Connector 2142766731" o:spid="_x0000_s1032" type="#_x0000_t32" style="position:absolute;left:28804;top:21564;width:7010;height:533;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" strokecolor="#4472c4">
                  <v:stroke startarrow="block" endarrow="block"/>
                </v:shape>
                <v:rect id="Rectangle 1754896473" o:spid="_x0000_s1033" style="position:absolute;top:2171;width:10668;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" fillcolor="white [3201]">
                  <v:textbox>
                    <w:txbxContent>
                      <w:p w14:paraId="29839667" w14:textId="77777777" w:rsidR="00213799" w:rsidRDefault="00213799" w:rsidP="00DB759B">
                        <w:pPr>
                          <w:rPr>
                            <w:rFonts w:ascii="Calibri" w:hAnsi="Calibri" w:cs="Calibri"/>
                            <w:color w:val="000000"/>
                          </w:rPr>
                        </w:pPr>
                        <w:r>
                          <w:rPr>
                            <w:rFonts w:ascii="Calibri" w:hAnsi="Calibri" w:cs="Calibri"/>
                            <w:color w:val="000000"/>
                          </w:rPr>
                          <w:t>DRIVER</w:t>
                        </w:r>
                      </w:p>
                    </w:txbxContent>
                  </v:textbox>
                </v:rect>
                <v:rect id="Rectangle 1791657894" o:spid="_x0000_s1034" style="position:absolute;left:52578;top:3314;width:11353;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" fillcolor="white [3201]">
                  <v:textbox>
                    <w:txbxContent>
                      <w:p w14:paraId="1E7F3F86" w14:textId="77777777" w:rsidR="00213799" w:rsidRDefault="00213799" w:rsidP="00DB759B">
                        <w:pPr>
                          <w:rPr>
                            <w:rFonts w:ascii="Calibri" w:hAnsi="Calibri" w:cs="Calibri"/>
                            <w:color w:val="000000"/>
                          </w:rPr>
                        </w:pPr>
                        <w:r>
                          <w:rPr>
                            <w:rFonts w:ascii="Calibri" w:hAnsi="Calibri" w:cs="Calibri"/>
                            <w:color w:val="000000"/>
                          </w:rPr>
                          <w:t>RIDER</w:t>
                        </w:r>
                      </w:p>
                    </w:txbxContent>
                  </v:textbox>
                </v:rect>
                <v:rect id="Rectangle 1533277227" o:spid="_x0000_s1035" style="position:absolute;left:25412;top:26403;width:1276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" fillcolor="white [3201]">
                  <v:textbox>
                    <w:txbxContent>
                      <w:p w14:paraId="48F2BF61" w14:textId="77777777" w:rsidR="00213799" w:rsidRDefault="00213799" w:rsidP="00DB759B">
                        <w:pPr>
                          <w:rPr>
                            <w:rFonts w:ascii="Calibri" w:hAnsi="Calibri" w:cs="Calibri"/>
                            <w:color w:val="000000"/>
                          </w:rPr>
                        </w:pPr>
                        <w:r>
                          <w:rPr>
                            <w:rFonts w:ascii="Calibri" w:hAnsi="Calibri" w:cs="Calibri"/>
                            <w:color w:val="000000"/>
                          </w:rPr>
                          <w:t>UBER APP</w:t>
                        </w:r>
                      </w:p>
                    </w:txbxContent>
                  </v:textbox>
                </v:rect>
                <w10:anchorlock/>
              </v:group>
            </w:pict>
          </mc:Fallback>
        </mc:AlternateContent>
      </w:r>
    </w:p>
    <w:p w14:paraId="4070B782" w14:textId="6CB555D5" w:rsidR="002C6DB2" w:rsidRDefault="00DB0A7B">
      <w:pPr>
        <w:pStyle w:val="Heading2"/>
      </w:pPr>
      <w:r>
        <w:t xml:space="preserve">4.2 </w:t>
      </w:r>
      <w:r w:rsidR="002C6DB2">
        <w:t>Assumptions and Dependencies</w:t>
      </w:r>
      <w:bookmarkEnd w:id="57"/>
      <w:bookmarkEnd w:id="58"/>
      <w:bookmarkEnd w:id="59"/>
      <w:bookmarkEnd w:id="60"/>
      <w:bookmarkEnd w:id="61"/>
      <w:bookmarkEnd w:id="62"/>
      <w:bookmarkEnd w:id="63"/>
      <w:bookmarkEnd w:id="64"/>
      <w:bookmarkEnd w:id="65"/>
      <w:bookmarkEnd w:id="66"/>
      <w:bookmarkEnd w:id="67"/>
      <w:bookmarkEnd w:id="68"/>
      <w:bookmarkEnd w:id="69"/>
    </w:p>
    <w:p w14:paraId="0D43C846" w14:textId="5887BA14" w:rsidR="00DB0A7B" w:rsidRDefault="00B31795" w:rsidP="00B31795">
      <w:pPr>
        <w:pStyle w:val="ListParagraph"/>
        <w:numPr>
          <w:ilvl w:val="0"/>
          <w:numId w:val="41"/>
        </w:numPr>
      </w:pPr>
      <w:r>
        <w:t>Users must have the ability to navigate the application or website</w:t>
      </w:r>
    </w:p>
    <w:p w14:paraId="46A99F74" w14:textId="2860C46A" w:rsidR="00B31795" w:rsidRDefault="00A16D32" w:rsidP="00B31795">
      <w:pPr>
        <w:pStyle w:val="ListParagraph"/>
        <w:numPr>
          <w:ilvl w:val="0"/>
          <w:numId w:val="41"/>
        </w:numPr>
      </w:pPr>
      <w:r>
        <w:t>The application must provide the rider with a driver at their request</w:t>
      </w:r>
    </w:p>
    <w:p w14:paraId="13FBD33D" w14:textId="1E4C9591" w:rsidR="00A16D32" w:rsidRDefault="00E147E0" w:rsidP="00B31795">
      <w:pPr>
        <w:pStyle w:val="ListParagraph"/>
        <w:numPr>
          <w:ilvl w:val="0"/>
          <w:numId w:val="41"/>
        </w:numPr>
      </w:pPr>
      <w:r>
        <w:t>The different classes of Uber must be available</w:t>
      </w:r>
    </w:p>
    <w:p w14:paraId="5C2ADB11" w14:textId="6DC45626" w:rsidR="00E147E0" w:rsidRDefault="00E147E0" w:rsidP="00B31795">
      <w:pPr>
        <w:pStyle w:val="ListParagraph"/>
        <w:numPr>
          <w:ilvl w:val="0"/>
          <w:numId w:val="41"/>
        </w:numPr>
      </w:pPr>
      <w:r>
        <w:t>The application must be running for Drivers to schedule work for later in the week</w:t>
      </w:r>
    </w:p>
    <w:p w14:paraId="7F7141F1" w14:textId="4C1A9B42" w:rsidR="00E147E0" w:rsidRPr="00DB0A7B" w:rsidRDefault="001122C5" w:rsidP="00B31795">
      <w:pPr>
        <w:pStyle w:val="ListParagraph"/>
        <w:numPr>
          <w:ilvl w:val="0"/>
          <w:numId w:val="41"/>
        </w:numPr>
      </w:pPr>
      <w:r>
        <w:t xml:space="preserve">Drivers will </w:t>
      </w:r>
      <w:r w:rsidR="005639F0">
        <w:t xml:space="preserve">complete the ride efficiently and </w:t>
      </w:r>
      <w:r w:rsidR="006C2547">
        <w:t xml:space="preserve">drop off the rider </w:t>
      </w:r>
      <w:r w:rsidR="00D153E2">
        <w:t xml:space="preserve">feeling safe and </w:t>
      </w:r>
      <w:r w:rsidR="00034B97">
        <w:t>satisfied</w:t>
      </w:r>
    </w:p>
    <w:p w14:paraId="18384E2F" w14:textId="77777777" w:rsidR="002C6DB2" w:rsidRDefault="002C6DB2">
      <w:pPr>
        <w:pStyle w:val="Heading2"/>
        <w:widowControl/>
      </w:pPr>
      <w:bookmarkStart w:id="70" w:name="_Toc425054396"/>
      <w:bookmarkStart w:id="71" w:name="_Toc422186489"/>
      <w:bookmarkStart w:id="72" w:name="_Toc436203392"/>
      <w:bookmarkStart w:id="73" w:name="_Toc452813595"/>
      <w:bookmarkStart w:id="74" w:name="_Toc181522245"/>
      <w:r>
        <w:t>Licensing and Installation</w:t>
      </w:r>
      <w:bookmarkEnd w:id="70"/>
      <w:bookmarkEnd w:id="71"/>
      <w:bookmarkEnd w:id="72"/>
      <w:bookmarkEnd w:id="73"/>
      <w:r w:rsidR="00051BFB">
        <w:t xml:space="preserve"> </w:t>
      </w:r>
      <w:r w:rsidR="00051BFB" w:rsidRPr="00FA580E">
        <w:rPr>
          <w:highlight w:val="yellow"/>
        </w:rPr>
        <w:t>[Optional]</w:t>
      </w:r>
      <w:bookmarkEnd w:id="74"/>
    </w:p>
    <w:p w14:paraId="431C0E8E" w14:textId="77777777" w:rsidR="002C6DB2" w:rsidRDefault="002C6DB2" w:rsidP="00241107">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14:paraId="2667413E" w14:textId="77777777" w:rsidR="002C6DB2" w:rsidRDefault="002C6DB2" w:rsidP="00241107">
      <w:pPr>
        <w:pStyle w:val="InfoBlue"/>
      </w:pPr>
      <w:r>
        <w:t>Installation requirements may also affect coding or create the need for separate installation software.]</w:t>
      </w:r>
    </w:p>
    <w:p w14:paraId="03B0B4C9" w14:textId="3D652C15" w:rsidR="00326805" w:rsidRDefault="002F2C67" w:rsidP="00326805">
      <w:pPr>
        <w:pStyle w:val="Heading1"/>
      </w:pPr>
      <w:bookmarkStart w:id="75" w:name="_Toc181522246"/>
      <w:r>
        <w:t>Requirements</w:t>
      </w:r>
      <w:r w:rsidR="00885F6C">
        <w:t xml:space="preserve"> Model</w:t>
      </w:r>
      <w:bookmarkStart w:id="76" w:name="_Toc425054407"/>
      <w:bookmarkStart w:id="77" w:name="_Toc342757873"/>
      <w:bookmarkStart w:id="78" w:name="_Toc346297791"/>
      <w:bookmarkStart w:id="79" w:name="_Toc422186500"/>
      <w:bookmarkStart w:id="80" w:name="_Toc436203403"/>
      <w:bookmarkStart w:id="81" w:name="_Toc452813597"/>
      <w:bookmarkStart w:id="82" w:name="_Toc181522247"/>
      <w:bookmarkEnd w:id="75"/>
    </w:p>
    <w:p w14:paraId="07A31411" w14:textId="77777777" w:rsidR="00DB759B" w:rsidRPr="00DB759B" w:rsidRDefault="00DB759B" w:rsidP="00DB759B"/>
    <w:p w14:paraId="2D143D9D" w14:textId="60A00311" w:rsidR="00326805" w:rsidRPr="00326805" w:rsidRDefault="00900539" w:rsidP="00326805">
      <w:pPr>
        <w:pStyle w:val="Heading2"/>
        <w:rPr>
          <w:rFonts w:ascii="Times New Roman" w:hAnsi="Times New Roman"/>
          <w:b w:val="0"/>
        </w:rPr>
      </w:pPr>
      <w:r>
        <w:rPr>
          <w:rFonts w:ascii="Times New Roman" w:hAnsi="Times New Roman"/>
          <w:b w:val="0"/>
        </w:rPr>
        <w:t>5.</w:t>
      </w:r>
      <w:r w:rsidR="00326805" w:rsidRPr="00326805">
        <w:rPr>
          <w:rFonts w:ascii="Times New Roman" w:hAnsi="Times New Roman"/>
          <w:b w:val="0"/>
        </w:rPr>
        <w:t>1 WHEN a user requests a ride, THEN match the user with an available driver offering the selected service type (UberX, UberXL, or Uber Black) within 2 minutes.</w:t>
      </w:r>
    </w:p>
    <w:p w14:paraId="7C8C8B85" w14:textId="6B38BA8C" w:rsidR="00326805" w:rsidRPr="00326805" w:rsidRDefault="00900539" w:rsidP="00326805">
      <w:pPr>
        <w:pStyle w:val="Heading2"/>
        <w:rPr>
          <w:rFonts w:ascii="Times New Roman" w:hAnsi="Times New Roman"/>
          <w:b w:val="0"/>
        </w:rPr>
      </w:pPr>
      <w:r>
        <w:rPr>
          <w:rFonts w:ascii="Times New Roman" w:hAnsi="Times New Roman"/>
          <w:b w:val="0"/>
        </w:rPr>
        <w:t>5.</w:t>
      </w:r>
      <w:r w:rsidR="00326805" w:rsidRPr="00326805">
        <w:rPr>
          <w:rFonts w:ascii="Times New Roman" w:hAnsi="Times New Roman"/>
          <w:b w:val="0"/>
        </w:rPr>
        <w:t>2 WHEN a driver schedules a work shift using the built-in scheduling software, THEN ensure the system confirms their time block availability within 1 minute.</w:t>
      </w:r>
    </w:p>
    <w:p w14:paraId="36D16534" w14:textId="77777777" w:rsidR="00326805" w:rsidRPr="00326805" w:rsidRDefault="00326805" w:rsidP="00326805">
      <w:pPr>
        <w:pStyle w:val="Heading2"/>
        <w:rPr>
          <w:rFonts w:ascii="Times New Roman" w:hAnsi="Times New Roman"/>
          <w:b w:val="0"/>
        </w:rPr>
      </w:pPr>
    </w:p>
    <w:p w14:paraId="7CD1D16F" w14:textId="72319A6B" w:rsidR="00326805" w:rsidRPr="00326805" w:rsidRDefault="00900539" w:rsidP="00326805">
      <w:pPr>
        <w:pStyle w:val="Heading2"/>
        <w:rPr>
          <w:rFonts w:ascii="Times New Roman" w:hAnsi="Times New Roman"/>
          <w:b w:val="0"/>
        </w:rPr>
      </w:pPr>
      <w:r>
        <w:rPr>
          <w:rFonts w:ascii="Times New Roman" w:hAnsi="Times New Roman"/>
          <w:b w:val="0"/>
        </w:rPr>
        <w:t>5.3</w:t>
      </w:r>
      <w:r w:rsidR="00326805" w:rsidRPr="00326805">
        <w:rPr>
          <w:rFonts w:ascii="Times New Roman" w:hAnsi="Times New Roman"/>
          <w:b w:val="0"/>
        </w:rPr>
        <w:t xml:space="preserve"> WHILE</w:t>
      </w:r>
      <w:r w:rsidR="00A50574">
        <w:rPr>
          <w:rFonts w:ascii="Times New Roman" w:hAnsi="Times New Roman"/>
          <w:b w:val="0"/>
        </w:rPr>
        <w:t xml:space="preserve"> </w:t>
      </w:r>
      <w:r w:rsidR="00326805" w:rsidRPr="00326805">
        <w:rPr>
          <w:rFonts w:ascii="Times New Roman" w:hAnsi="Times New Roman"/>
          <w:b w:val="0"/>
        </w:rPr>
        <w:t>a driver’s schedule is in an unavailable time block, THEN NOT</w:t>
      </w:r>
      <w:r w:rsidR="00A50574">
        <w:rPr>
          <w:rFonts w:ascii="Times New Roman" w:hAnsi="Times New Roman"/>
          <w:b w:val="0"/>
        </w:rPr>
        <w:t xml:space="preserve"> </w:t>
      </w:r>
      <w:r w:rsidR="00326805" w:rsidRPr="00326805">
        <w:rPr>
          <w:rFonts w:ascii="Times New Roman" w:hAnsi="Times New Roman"/>
          <w:b w:val="0"/>
        </w:rPr>
        <w:t>allow them to go online to accept rides.</w:t>
      </w:r>
    </w:p>
    <w:p w14:paraId="185C80B2" w14:textId="3C9A7534" w:rsidR="00326805" w:rsidRPr="00326805" w:rsidRDefault="00A50574" w:rsidP="00326805">
      <w:pPr>
        <w:pStyle w:val="Heading2"/>
        <w:rPr>
          <w:rFonts w:ascii="Times New Roman" w:hAnsi="Times New Roman"/>
          <w:b w:val="0"/>
        </w:rPr>
      </w:pPr>
      <w:r>
        <w:rPr>
          <w:rFonts w:ascii="Times New Roman" w:hAnsi="Times New Roman"/>
          <w:b w:val="0"/>
        </w:rPr>
        <w:t xml:space="preserve">5.4 </w:t>
      </w:r>
      <w:r w:rsidR="00326805" w:rsidRPr="00326805">
        <w:rPr>
          <w:rFonts w:ascii="Times New Roman" w:hAnsi="Times New Roman"/>
          <w:b w:val="0"/>
        </w:rPr>
        <w:t>WHILE</w:t>
      </w:r>
      <w:r>
        <w:rPr>
          <w:rFonts w:ascii="Times New Roman" w:hAnsi="Times New Roman"/>
          <w:b w:val="0"/>
        </w:rPr>
        <w:t xml:space="preserve"> </w:t>
      </w:r>
      <w:r w:rsidR="00326805" w:rsidRPr="00326805">
        <w:rPr>
          <w:rFonts w:ascii="Times New Roman" w:hAnsi="Times New Roman"/>
          <w:b w:val="0"/>
        </w:rPr>
        <w:t>a rider is selecting a vehicle option, THEN NOT</w:t>
      </w:r>
      <w:r>
        <w:rPr>
          <w:rFonts w:ascii="Times New Roman" w:hAnsi="Times New Roman"/>
          <w:b w:val="0"/>
        </w:rPr>
        <w:t xml:space="preserve"> </w:t>
      </w:r>
      <w:r w:rsidR="00326805" w:rsidRPr="00326805">
        <w:rPr>
          <w:rFonts w:ascii="Times New Roman" w:hAnsi="Times New Roman"/>
          <w:b w:val="0"/>
        </w:rPr>
        <w:t>allow the system to match them with an unavailable vehicle type (e.g., UberX when only UberXL is available).</w:t>
      </w:r>
    </w:p>
    <w:p w14:paraId="44D2AF0D" w14:textId="77777777" w:rsidR="00A50574" w:rsidRDefault="00A50574" w:rsidP="00326805">
      <w:pPr>
        <w:pStyle w:val="Heading2"/>
        <w:rPr>
          <w:rFonts w:ascii="Times New Roman" w:hAnsi="Times New Roman"/>
          <w:b w:val="0"/>
        </w:rPr>
      </w:pPr>
    </w:p>
    <w:p w14:paraId="21A2E2FB" w14:textId="6EC49FE5" w:rsidR="00326805" w:rsidRPr="00326805" w:rsidRDefault="00A50574" w:rsidP="00326805">
      <w:pPr>
        <w:pStyle w:val="Heading2"/>
        <w:rPr>
          <w:rFonts w:ascii="Times New Roman" w:hAnsi="Times New Roman"/>
          <w:b w:val="0"/>
        </w:rPr>
      </w:pPr>
      <w:r>
        <w:rPr>
          <w:rFonts w:ascii="Times New Roman" w:hAnsi="Times New Roman"/>
          <w:b w:val="0"/>
        </w:rPr>
        <w:t xml:space="preserve">5.4 </w:t>
      </w:r>
      <w:r w:rsidR="00326805" w:rsidRPr="00326805">
        <w:rPr>
          <w:rFonts w:ascii="Times New Roman" w:hAnsi="Times New Roman"/>
          <w:b w:val="0"/>
        </w:rPr>
        <w:t>WHILE</w:t>
      </w:r>
      <w:r>
        <w:rPr>
          <w:rFonts w:ascii="Times New Roman" w:hAnsi="Times New Roman"/>
          <w:b w:val="0"/>
        </w:rPr>
        <w:t xml:space="preserve"> </w:t>
      </w:r>
      <w:r w:rsidR="00326805" w:rsidRPr="00326805">
        <w:rPr>
          <w:rFonts w:ascii="Times New Roman" w:hAnsi="Times New Roman"/>
          <w:b w:val="0"/>
        </w:rPr>
        <w:t>a driver is scheduled to work, THEN</w:t>
      </w:r>
      <w:r>
        <w:rPr>
          <w:rFonts w:ascii="Times New Roman" w:hAnsi="Times New Roman"/>
          <w:b w:val="0"/>
        </w:rPr>
        <w:t xml:space="preserve"> </w:t>
      </w:r>
      <w:r w:rsidR="00326805" w:rsidRPr="00326805">
        <w:rPr>
          <w:rFonts w:ascii="Times New Roman" w:hAnsi="Times New Roman"/>
          <w:b w:val="0"/>
        </w:rPr>
        <w:t>always provide them with available ride requests during high-</w:t>
      </w:r>
      <w:r w:rsidR="00326805" w:rsidRPr="00326805">
        <w:rPr>
          <w:rFonts w:ascii="Times New Roman" w:hAnsi="Times New Roman"/>
          <w:b w:val="0"/>
        </w:rPr>
        <w:lastRenderedPageBreak/>
        <w:t>demand hours (hot hours of the day).</w:t>
      </w:r>
    </w:p>
    <w:p w14:paraId="00EA8A0F" w14:textId="4EE2FCDA" w:rsidR="00326805" w:rsidRPr="00326805" w:rsidRDefault="00A50574" w:rsidP="00326805">
      <w:pPr>
        <w:pStyle w:val="Heading2"/>
        <w:rPr>
          <w:rFonts w:ascii="Times New Roman" w:hAnsi="Times New Roman"/>
          <w:b w:val="0"/>
        </w:rPr>
      </w:pPr>
      <w:r>
        <w:rPr>
          <w:rFonts w:ascii="Times New Roman" w:hAnsi="Times New Roman"/>
          <w:b w:val="0"/>
        </w:rPr>
        <w:t>5.5</w:t>
      </w:r>
      <w:r w:rsidR="00326805" w:rsidRPr="00326805">
        <w:rPr>
          <w:rFonts w:ascii="Times New Roman" w:hAnsi="Times New Roman"/>
          <w:b w:val="0"/>
        </w:rPr>
        <w:t xml:space="preserve"> WHILE</w:t>
      </w:r>
      <w:r>
        <w:rPr>
          <w:rFonts w:ascii="Times New Roman" w:hAnsi="Times New Roman"/>
          <w:b w:val="0"/>
        </w:rPr>
        <w:t xml:space="preserve"> </w:t>
      </w:r>
      <w:r w:rsidR="00326805" w:rsidRPr="00326805">
        <w:rPr>
          <w:rFonts w:ascii="Times New Roman" w:hAnsi="Times New Roman"/>
          <w:b w:val="0"/>
        </w:rPr>
        <w:t xml:space="preserve">a rider is in an active </w:t>
      </w:r>
      <w:r w:rsidRPr="00326805">
        <w:rPr>
          <w:rFonts w:ascii="Times New Roman" w:hAnsi="Times New Roman"/>
          <w:b w:val="0"/>
        </w:rPr>
        <w:t xml:space="preserve">trip, </w:t>
      </w:r>
      <w:r>
        <w:rPr>
          <w:rFonts w:ascii="Times New Roman" w:hAnsi="Times New Roman"/>
          <w:b w:val="0"/>
        </w:rPr>
        <w:t xml:space="preserve">THEN </w:t>
      </w:r>
      <w:r w:rsidR="00326805" w:rsidRPr="00326805">
        <w:rPr>
          <w:rFonts w:ascii="Times New Roman" w:hAnsi="Times New Roman"/>
          <w:b w:val="0"/>
        </w:rPr>
        <w:t>always display ETA and trip progress in real-time.</w:t>
      </w:r>
    </w:p>
    <w:p w14:paraId="40BF10E1" w14:textId="77777777" w:rsidR="00326805" w:rsidRPr="00326805" w:rsidRDefault="00326805" w:rsidP="00326805">
      <w:pPr>
        <w:pStyle w:val="Heading2"/>
        <w:rPr>
          <w:rFonts w:ascii="Times New Roman" w:hAnsi="Times New Roman"/>
          <w:b w:val="0"/>
        </w:rPr>
      </w:pPr>
    </w:p>
    <w:p w14:paraId="3947A953" w14:textId="0951234E" w:rsidR="00326805" w:rsidRPr="00326805" w:rsidRDefault="00A50574" w:rsidP="00326805">
      <w:pPr>
        <w:pStyle w:val="Heading2"/>
        <w:rPr>
          <w:rFonts w:ascii="Times New Roman" w:hAnsi="Times New Roman"/>
          <w:b w:val="0"/>
        </w:rPr>
      </w:pPr>
      <w:r>
        <w:rPr>
          <w:rFonts w:ascii="Times New Roman" w:hAnsi="Times New Roman"/>
          <w:b w:val="0"/>
        </w:rPr>
        <w:t xml:space="preserve">5.6 </w:t>
      </w:r>
      <w:r w:rsidR="00326805" w:rsidRPr="00326805">
        <w:rPr>
          <w:rFonts w:ascii="Times New Roman" w:hAnsi="Times New Roman"/>
          <w:b w:val="0"/>
        </w:rPr>
        <w:t>WHEN</w:t>
      </w:r>
      <w:r>
        <w:rPr>
          <w:rFonts w:ascii="Times New Roman" w:hAnsi="Times New Roman"/>
          <w:b w:val="0"/>
        </w:rPr>
        <w:t xml:space="preserve"> </w:t>
      </w:r>
      <w:r w:rsidR="00326805" w:rsidRPr="00326805">
        <w:rPr>
          <w:rFonts w:ascii="Times New Roman" w:hAnsi="Times New Roman"/>
          <w:b w:val="0"/>
        </w:rPr>
        <w:t>a driver’s scheduled shift ends, THEN</w:t>
      </w:r>
      <w:r>
        <w:rPr>
          <w:rFonts w:ascii="Times New Roman" w:hAnsi="Times New Roman"/>
          <w:b w:val="0"/>
        </w:rPr>
        <w:t xml:space="preserve"> </w:t>
      </w:r>
      <w:r w:rsidR="00326805" w:rsidRPr="00326805">
        <w:rPr>
          <w:rFonts w:ascii="Times New Roman" w:hAnsi="Times New Roman"/>
          <w:b w:val="0"/>
        </w:rPr>
        <w:t>stop matching them with new ride requests and log them out automatically.</w:t>
      </w:r>
    </w:p>
    <w:p w14:paraId="0D37AD7F" w14:textId="08380F07" w:rsidR="00326805" w:rsidRPr="00326805" w:rsidRDefault="00A50574" w:rsidP="00326805">
      <w:pPr>
        <w:pStyle w:val="Heading2"/>
        <w:rPr>
          <w:rFonts w:ascii="Times New Roman" w:hAnsi="Times New Roman"/>
          <w:b w:val="0"/>
        </w:rPr>
      </w:pPr>
      <w:r>
        <w:rPr>
          <w:rFonts w:ascii="Times New Roman" w:hAnsi="Times New Roman"/>
          <w:b w:val="0"/>
        </w:rPr>
        <w:t xml:space="preserve">5.7 </w:t>
      </w:r>
      <w:r w:rsidR="00326805" w:rsidRPr="00326805">
        <w:rPr>
          <w:rFonts w:ascii="Times New Roman" w:hAnsi="Times New Roman"/>
          <w:b w:val="0"/>
        </w:rPr>
        <w:t>WHEN</w:t>
      </w:r>
      <w:r>
        <w:rPr>
          <w:rFonts w:ascii="Times New Roman" w:hAnsi="Times New Roman"/>
          <w:b w:val="0"/>
        </w:rPr>
        <w:t xml:space="preserve"> </w:t>
      </w:r>
      <w:r w:rsidR="00326805" w:rsidRPr="00326805">
        <w:rPr>
          <w:rFonts w:ascii="Times New Roman" w:hAnsi="Times New Roman"/>
          <w:b w:val="0"/>
        </w:rPr>
        <w:t>a rider cancels a ride before pickup, THEN</w:t>
      </w:r>
      <w:r>
        <w:rPr>
          <w:rFonts w:ascii="Times New Roman" w:hAnsi="Times New Roman"/>
          <w:b w:val="0"/>
        </w:rPr>
        <w:t xml:space="preserve"> </w:t>
      </w:r>
      <w:r w:rsidR="00326805" w:rsidRPr="00326805">
        <w:rPr>
          <w:rFonts w:ascii="Times New Roman" w:hAnsi="Times New Roman"/>
          <w:b w:val="0"/>
        </w:rPr>
        <w:t>cease the driver assignment within 30 seconds and notify the driver.</w:t>
      </w:r>
    </w:p>
    <w:p w14:paraId="2C079A89" w14:textId="77777777" w:rsidR="00326805" w:rsidRPr="00326805" w:rsidRDefault="00326805" w:rsidP="00326805">
      <w:pPr>
        <w:pStyle w:val="Heading2"/>
        <w:rPr>
          <w:rFonts w:ascii="Times New Roman" w:hAnsi="Times New Roman"/>
          <w:b w:val="0"/>
        </w:rPr>
      </w:pPr>
    </w:p>
    <w:p w14:paraId="7A5DD281" w14:textId="17AB6139" w:rsidR="00326805" w:rsidRPr="00326805" w:rsidRDefault="0082451A" w:rsidP="00326805">
      <w:pPr>
        <w:pStyle w:val="Heading2"/>
        <w:rPr>
          <w:rFonts w:ascii="Times New Roman" w:hAnsi="Times New Roman"/>
          <w:b w:val="0"/>
        </w:rPr>
      </w:pPr>
      <w:r>
        <w:rPr>
          <w:rFonts w:ascii="Times New Roman" w:hAnsi="Times New Roman"/>
          <w:b w:val="0"/>
        </w:rPr>
        <w:t xml:space="preserve">5.8 </w:t>
      </w:r>
      <w:r w:rsidRPr="00326805">
        <w:rPr>
          <w:rFonts w:ascii="Times New Roman" w:hAnsi="Times New Roman"/>
          <w:b w:val="0"/>
        </w:rPr>
        <w:t>G</w:t>
      </w:r>
      <w:r>
        <w:rPr>
          <w:rFonts w:ascii="Times New Roman" w:hAnsi="Times New Roman"/>
          <w:b w:val="0"/>
        </w:rPr>
        <w:t>1</w:t>
      </w:r>
      <w:r w:rsidR="00326805" w:rsidRPr="00326805">
        <w:rPr>
          <w:rFonts w:ascii="Times New Roman" w:hAnsi="Times New Roman"/>
          <w:b w:val="0"/>
        </w:rPr>
        <w:t>: Provide flexible scheduling tools for drivers.</w:t>
      </w:r>
    </w:p>
    <w:p w14:paraId="7C618AAF" w14:textId="5DCB2C83" w:rsidR="00326805" w:rsidRPr="00326805" w:rsidRDefault="00326805" w:rsidP="00326805">
      <w:pPr>
        <w:pStyle w:val="Heading2"/>
        <w:rPr>
          <w:rFonts w:ascii="Times New Roman" w:hAnsi="Times New Roman"/>
          <w:b w:val="0"/>
        </w:rPr>
      </w:pPr>
      <w:r w:rsidRPr="00326805">
        <w:rPr>
          <w:rFonts w:ascii="Times New Roman" w:hAnsi="Times New Roman"/>
          <w:b w:val="0"/>
        </w:rPr>
        <w:t xml:space="preserve">   - G1.1: Ensure drivers can select and adjust their time blocks for the week.</w:t>
      </w:r>
    </w:p>
    <w:p w14:paraId="45124419" w14:textId="324B6088" w:rsidR="00326805" w:rsidRPr="00326805" w:rsidRDefault="0082451A" w:rsidP="00326805">
      <w:pPr>
        <w:pStyle w:val="Heading2"/>
        <w:rPr>
          <w:rFonts w:ascii="Times New Roman" w:hAnsi="Times New Roman"/>
          <w:b w:val="0"/>
        </w:rPr>
      </w:pPr>
      <w:r>
        <w:rPr>
          <w:rFonts w:ascii="Times New Roman" w:hAnsi="Times New Roman"/>
          <w:b w:val="0"/>
        </w:rPr>
        <w:t>5.9</w:t>
      </w:r>
      <w:r w:rsidR="00326805" w:rsidRPr="00326805">
        <w:rPr>
          <w:rFonts w:ascii="Times New Roman" w:hAnsi="Times New Roman"/>
          <w:b w:val="0"/>
        </w:rPr>
        <w:t xml:space="preserve"> G2: Offer vehicle options that fit different user needs.</w:t>
      </w:r>
    </w:p>
    <w:p w14:paraId="68CB5BE8" w14:textId="6E74FB00" w:rsidR="00326805" w:rsidRPr="00326805" w:rsidRDefault="00326805" w:rsidP="00326805">
      <w:pPr>
        <w:pStyle w:val="Heading2"/>
        <w:rPr>
          <w:rFonts w:ascii="Times New Roman" w:hAnsi="Times New Roman"/>
          <w:b w:val="0"/>
        </w:rPr>
      </w:pPr>
      <w:r w:rsidRPr="00326805">
        <w:rPr>
          <w:rFonts w:ascii="Times New Roman" w:hAnsi="Times New Roman"/>
          <w:b w:val="0"/>
        </w:rPr>
        <w:t xml:space="preserve">   - G2.1: Provide UberX for affordable rides, UberXL for larger groups, and Uber Black for premium services.</w:t>
      </w:r>
    </w:p>
    <w:p w14:paraId="5C91B18A" w14:textId="77777777" w:rsidR="00326805" w:rsidRPr="00326805" w:rsidRDefault="00326805" w:rsidP="00326805">
      <w:pPr>
        <w:pStyle w:val="Heading2"/>
        <w:rPr>
          <w:rFonts w:ascii="Times New Roman" w:hAnsi="Times New Roman"/>
          <w:b w:val="0"/>
        </w:rPr>
      </w:pPr>
    </w:p>
    <w:p w14:paraId="5C54E84D" w14:textId="5507FCF1" w:rsidR="00326805" w:rsidRPr="008677FF" w:rsidRDefault="00326805" w:rsidP="00326805">
      <w:pPr>
        <w:pStyle w:val="Heading2"/>
        <w:rPr>
          <w:rFonts w:ascii="Times New Roman" w:hAnsi="Times New Roman"/>
          <w:bCs/>
        </w:rPr>
      </w:pPr>
      <w:r w:rsidRPr="008677FF">
        <w:rPr>
          <w:rFonts w:ascii="Times New Roman" w:hAnsi="Times New Roman"/>
          <w:bCs/>
        </w:rPr>
        <w:t>EARS Ubiquitous</w:t>
      </w:r>
    </w:p>
    <w:p w14:paraId="4060C4C3" w14:textId="76C349A3" w:rsidR="00326805" w:rsidRPr="00326805" w:rsidRDefault="008677FF" w:rsidP="00326805">
      <w:pPr>
        <w:pStyle w:val="Heading2"/>
        <w:rPr>
          <w:rFonts w:ascii="Times New Roman" w:hAnsi="Times New Roman"/>
          <w:b w:val="0"/>
        </w:rPr>
      </w:pPr>
      <w:r>
        <w:rPr>
          <w:rFonts w:ascii="Times New Roman" w:hAnsi="Times New Roman"/>
          <w:b w:val="0"/>
        </w:rPr>
        <w:t xml:space="preserve">5.10 </w:t>
      </w:r>
      <w:r w:rsidR="00326805" w:rsidRPr="00326805">
        <w:rPr>
          <w:rFonts w:ascii="Times New Roman" w:hAnsi="Times New Roman"/>
          <w:b w:val="0"/>
        </w:rPr>
        <w:t>The system shall</w:t>
      </w:r>
      <w:r>
        <w:rPr>
          <w:rFonts w:ascii="Times New Roman" w:hAnsi="Times New Roman"/>
          <w:b w:val="0"/>
        </w:rPr>
        <w:t xml:space="preserve"> </w:t>
      </w:r>
      <w:r w:rsidR="00326805" w:rsidRPr="00326805">
        <w:rPr>
          <w:rFonts w:ascii="Times New Roman" w:hAnsi="Times New Roman"/>
          <w:b w:val="0"/>
        </w:rPr>
        <w:t>display available vehicle types (UberX, UberXL, Uber Black, Uber Comfort) based on the user's request and location.</w:t>
      </w:r>
    </w:p>
    <w:p w14:paraId="5B69512B" w14:textId="15BAC37E" w:rsidR="00326805" w:rsidRPr="00326805" w:rsidRDefault="008677FF" w:rsidP="00326805">
      <w:pPr>
        <w:pStyle w:val="Heading2"/>
        <w:rPr>
          <w:rFonts w:ascii="Times New Roman" w:hAnsi="Times New Roman"/>
          <w:b w:val="0"/>
        </w:rPr>
      </w:pPr>
      <w:r>
        <w:rPr>
          <w:rFonts w:ascii="Times New Roman" w:hAnsi="Times New Roman"/>
          <w:b w:val="0"/>
        </w:rPr>
        <w:t>5.11</w:t>
      </w:r>
      <w:r w:rsidR="00326805" w:rsidRPr="00326805">
        <w:rPr>
          <w:rFonts w:ascii="Times New Roman" w:hAnsi="Times New Roman"/>
          <w:b w:val="0"/>
        </w:rPr>
        <w:t xml:space="preserve"> The system shall</w:t>
      </w:r>
      <w:r>
        <w:rPr>
          <w:rFonts w:ascii="Times New Roman" w:hAnsi="Times New Roman"/>
          <w:b w:val="0"/>
        </w:rPr>
        <w:t xml:space="preserve"> </w:t>
      </w:r>
      <w:r w:rsidR="00326805" w:rsidRPr="00326805">
        <w:rPr>
          <w:rFonts w:ascii="Times New Roman" w:hAnsi="Times New Roman"/>
          <w:b w:val="0"/>
        </w:rPr>
        <w:t>notify drivers of upcoming shifts they have scheduled within the next hour.</w:t>
      </w:r>
    </w:p>
    <w:p w14:paraId="725BC0C6" w14:textId="77777777" w:rsidR="00326805" w:rsidRPr="00326805" w:rsidRDefault="00326805" w:rsidP="00326805">
      <w:pPr>
        <w:pStyle w:val="Heading2"/>
        <w:rPr>
          <w:rFonts w:ascii="Times New Roman" w:hAnsi="Times New Roman"/>
          <w:b w:val="0"/>
        </w:rPr>
      </w:pPr>
    </w:p>
    <w:p w14:paraId="44FF6A2F" w14:textId="25433CEA" w:rsidR="00326805" w:rsidRPr="008677FF" w:rsidRDefault="00326805" w:rsidP="00326805">
      <w:pPr>
        <w:pStyle w:val="Heading2"/>
        <w:rPr>
          <w:rFonts w:ascii="Times New Roman" w:hAnsi="Times New Roman"/>
          <w:bCs/>
        </w:rPr>
      </w:pPr>
      <w:r w:rsidRPr="008677FF">
        <w:rPr>
          <w:rFonts w:ascii="Times New Roman" w:hAnsi="Times New Roman"/>
          <w:bCs/>
        </w:rPr>
        <w:t>EARS Event-driven</w:t>
      </w:r>
      <w:r w:rsidR="008677FF" w:rsidRPr="008677FF">
        <w:rPr>
          <w:rFonts w:ascii="Times New Roman" w:hAnsi="Times New Roman"/>
          <w:bCs/>
        </w:rPr>
        <w:t>:</w:t>
      </w:r>
    </w:p>
    <w:p w14:paraId="15996977" w14:textId="6A7810E4" w:rsidR="00326805" w:rsidRPr="00326805" w:rsidRDefault="00DE573B" w:rsidP="00326805">
      <w:pPr>
        <w:pStyle w:val="Heading2"/>
        <w:rPr>
          <w:rFonts w:ascii="Times New Roman" w:hAnsi="Times New Roman"/>
          <w:b w:val="0"/>
        </w:rPr>
      </w:pPr>
      <w:r>
        <w:rPr>
          <w:rFonts w:ascii="Times New Roman" w:hAnsi="Times New Roman"/>
          <w:b w:val="0"/>
        </w:rPr>
        <w:t xml:space="preserve">5.12 </w:t>
      </w:r>
      <w:r w:rsidR="00326805" w:rsidRPr="00326805">
        <w:rPr>
          <w:rFonts w:ascii="Times New Roman" w:hAnsi="Times New Roman"/>
          <w:b w:val="0"/>
        </w:rPr>
        <w:t>WHEN</w:t>
      </w:r>
      <w:r>
        <w:rPr>
          <w:rFonts w:ascii="Times New Roman" w:hAnsi="Times New Roman"/>
          <w:b w:val="0"/>
        </w:rPr>
        <w:t xml:space="preserve"> </w:t>
      </w:r>
      <w:r w:rsidR="00326805" w:rsidRPr="00326805">
        <w:rPr>
          <w:rFonts w:ascii="Times New Roman" w:hAnsi="Times New Roman"/>
          <w:b w:val="0"/>
        </w:rPr>
        <w:t>a driver goes online during a scheduled shift, THEN</w:t>
      </w:r>
      <w:r>
        <w:rPr>
          <w:rFonts w:ascii="Times New Roman" w:hAnsi="Times New Roman"/>
          <w:b w:val="0"/>
        </w:rPr>
        <w:t xml:space="preserve"> </w:t>
      </w:r>
      <w:r w:rsidR="00326805" w:rsidRPr="00326805">
        <w:rPr>
          <w:rFonts w:ascii="Times New Roman" w:hAnsi="Times New Roman"/>
          <w:b w:val="0"/>
        </w:rPr>
        <w:t>the system shall notify them of available ride requests in their area.</w:t>
      </w:r>
    </w:p>
    <w:p w14:paraId="396FAC49" w14:textId="3DB013C5" w:rsidR="00326805" w:rsidRPr="00326805" w:rsidRDefault="00DE573B" w:rsidP="00326805">
      <w:pPr>
        <w:pStyle w:val="Heading2"/>
        <w:rPr>
          <w:rFonts w:ascii="Times New Roman" w:hAnsi="Times New Roman"/>
          <w:b w:val="0"/>
        </w:rPr>
      </w:pPr>
      <w:r>
        <w:rPr>
          <w:rFonts w:ascii="Times New Roman" w:hAnsi="Times New Roman"/>
          <w:b w:val="0"/>
        </w:rPr>
        <w:t xml:space="preserve">5.13 </w:t>
      </w:r>
      <w:r w:rsidR="00326805" w:rsidRPr="00326805">
        <w:rPr>
          <w:rFonts w:ascii="Times New Roman" w:hAnsi="Times New Roman"/>
          <w:b w:val="0"/>
        </w:rPr>
        <w:t>WHEN</w:t>
      </w:r>
      <w:r>
        <w:rPr>
          <w:rFonts w:ascii="Times New Roman" w:hAnsi="Times New Roman"/>
          <w:b w:val="0"/>
        </w:rPr>
        <w:t xml:space="preserve"> </w:t>
      </w:r>
      <w:r w:rsidR="00326805" w:rsidRPr="00326805">
        <w:rPr>
          <w:rFonts w:ascii="Times New Roman" w:hAnsi="Times New Roman"/>
          <w:b w:val="0"/>
        </w:rPr>
        <w:t>a rider selects UberXL, THEN</w:t>
      </w:r>
      <w:r>
        <w:rPr>
          <w:rFonts w:ascii="Times New Roman" w:hAnsi="Times New Roman"/>
          <w:b w:val="0"/>
        </w:rPr>
        <w:t xml:space="preserve"> </w:t>
      </w:r>
      <w:r w:rsidR="00326805" w:rsidRPr="00326805">
        <w:rPr>
          <w:rFonts w:ascii="Times New Roman" w:hAnsi="Times New Roman"/>
          <w:b w:val="0"/>
        </w:rPr>
        <w:t>the system shall ensure only larger vehicles are considered for the match.</w:t>
      </w:r>
    </w:p>
    <w:p w14:paraId="0C312CE3" w14:textId="77777777" w:rsidR="00326805" w:rsidRPr="00326805" w:rsidRDefault="00326805" w:rsidP="00326805">
      <w:pPr>
        <w:pStyle w:val="Heading2"/>
        <w:rPr>
          <w:rFonts w:ascii="Times New Roman" w:hAnsi="Times New Roman"/>
          <w:b w:val="0"/>
        </w:rPr>
      </w:pPr>
    </w:p>
    <w:p w14:paraId="5593B510" w14:textId="6D1CBF04" w:rsidR="00326805" w:rsidRPr="00DE573B" w:rsidRDefault="00326805" w:rsidP="00326805">
      <w:pPr>
        <w:pStyle w:val="Heading2"/>
        <w:rPr>
          <w:rFonts w:ascii="Times New Roman" w:hAnsi="Times New Roman"/>
          <w:bCs/>
        </w:rPr>
      </w:pPr>
      <w:r w:rsidRPr="00DE573B">
        <w:rPr>
          <w:rFonts w:ascii="Times New Roman" w:hAnsi="Times New Roman"/>
          <w:bCs/>
        </w:rPr>
        <w:t>EARS Unwanted:</w:t>
      </w:r>
    </w:p>
    <w:p w14:paraId="1E961449" w14:textId="64518217" w:rsidR="00326805" w:rsidRPr="00326805" w:rsidRDefault="00DE573B" w:rsidP="00326805">
      <w:pPr>
        <w:pStyle w:val="Heading2"/>
        <w:rPr>
          <w:rFonts w:ascii="Times New Roman" w:hAnsi="Times New Roman"/>
          <w:b w:val="0"/>
        </w:rPr>
      </w:pPr>
      <w:r>
        <w:rPr>
          <w:rFonts w:ascii="Times New Roman" w:hAnsi="Times New Roman"/>
          <w:b w:val="0"/>
        </w:rPr>
        <w:t xml:space="preserve">5.14 </w:t>
      </w:r>
      <w:r w:rsidR="00326805" w:rsidRPr="00326805">
        <w:rPr>
          <w:rFonts w:ascii="Times New Roman" w:hAnsi="Times New Roman"/>
          <w:b w:val="0"/>
        </w:rPr>
        <w:t>IF</w:t>
      </w:r>
      <w:r>
        <w:rPr>
          <w:rFonts w:ascii="Times New Roman" w:hAnsi="Times New Roman"/>
          <w:b w:val="0"/>
        </w:rPr>
        <w:t xml:space="preserve"> </w:t>
      </w:r>
      <w:r w:rsidR="00326805" w:rsidRPr="00326805">
        <w:rPr>
          <w:rFonts w:ascii="Times New Roman" w:hAnsi="Times New Roman"/>
          <w:b w:val="0"/>
        </w:rPr>
        <w:t>a driver’s scheduled shift ends, THEN</w:t>
      </w:r>
      <w:r>
        <w:rPr>
          <w:rFonts w:ascii="Times New Roman" w:hAnsi="Times New Roman"/>
          <w:b w:val="0"/>
        </w:rPr>
        <w:t xml:space="preserve"> </w:t>
      </w:r>
      <w:r w:rsidR="00326805" w:rsidRPr="00326805">
        <w:rPr>
          <w:rFonts w:ascii="Times New Roman" w:hAnsi="Times New Roman"/>
          <w:b w:val="0"/>
        </w:rPr>
        <w:t>the system shall log them out if they do not have an active trip.</w:t>
      </w:r>
    </w:p>
    <w:p w14:paraId="7E94F674" w14:textId="7892A16A" w:rsidR="00326805" w:rsidRPr="00326805" w:rsidRDefault="00DE573B" w:rsidP="00326805">
      <w:pPr>
        <w:pStyle w:val="Heading2"/>
        <w:rPr>
          <w:rFonts w:ascii="Times New Roman" w:hAnsi="Times New Roman"/>
          <w:b w:val="0"/>
        </w:rPr>
      </w:pPr>
      <w:r>
        <w:rPr>
          <w:rFonts w:ascii="Times New Roman" w:hAnsi="Times New Roman"/>
          <w:b w:val="0"/>
        </w:rPr>
        <w:t xml:space="preserve">5.15 </w:t>
      </w:r>
      <w:r w:rsidR="00326805" w:rsidRPr="00326805">
        <w:rPr>
          <w:rFonts w:ascii="Times New Roman" w:hAnsi="Times New Roman"/>
          <w:b w:val="0"/>
        </w:rPr>
        <w:t>IF</w:t>
      </w:r>
      <w:r>
        <w:rPr>
          <w:rFonts w:ascii="Times New Roman" w:hAnsi="Times New Roman"/>
          <w:b w:val="0"/>
        </w:rPr>
        <w:t xml:space="preserve"> </w:t>
      </w:r>
      <w:r w:rsidR="00326805" w:rsidRPr="00326805">
        <w:rPr>
          <w:rFonts w:ascii="Times New Roman" w:hAnsi="Times New Roman"/>
          <w:b w:val="0"/>
        </w:rPr>
        <w:t>no available drivers match the user’s requested vehicle type, THEN</w:t>
      </w:r>
      <w:r>
        <w:rPr>
          <w:rFonts w:ascii="Times New Roman" w:hAnsi="Times New Roman"/>
          <w:b w:val="0"/>
        </w:rPr>
        <w:t xml:space="preserve"> </w:t>
      </w:r>
      <w:r w:rsidR="00326805" w:rsidRPr="00326805">
        <w:rPr>
          <w:rFonts w:ascii="Times New Roman" w:hAnsi="Times New Roman"/>
          <w:b w:val="0"/>
        </w:rPr>
        <w:t>the system shall notify the user and suggest an alternative (e.g., switch from Uber Black to UberX).</w:t>
      </w:r>
    </w:p>
    <w:p w14:paraId="33BFBA5A" w14:textId="77777777" w:rsidR="00326805" w:rsidRPr="00326805" w:rsidRDefault="00326805" w:rsidP="00326805">
      <w:pPr>
        <w:pStyle w:val="Heading2"/>
        <w:rPr>
          <w:rFonts w:ascii="Times New Roman" w:hAnsi="Times New Roman"/>
          <w:b w:val="0"/>
        </w:rPr>
      </w:pPr>
    </w:p>
    <w:p w14:paraId="5D5CCC0F" w14:textId="2BEC1F3B" w:rsidR="00326805" w:rsidRPr="00114A07" w:rsidRDefault="00326805" w:rsidP="00326805">
      <w:pPr>
        <w:pStyle w:val="Heading2"/>
        <w:rPr>
          <w:rFonts w:ascii="Times New Roman" w:hAnsi="Times New Roman"/>
          <w:bCs/>
        </w:rPr>
      </w:pPr>
      <w:r w:rsidRPr="00114A07">
        <w:rPr>
          <w:rFonts w:ascii="Times New Roman" w:hAnsi="Times New Roman"/>
          <w:bCs/>
        </w:rPr>
        <w:t>EARS State-driven</w:t>
      </w:r>
      <w:r w:rsidR="00114A07" w:rsidRPr="00114A07">
        <w:rPr>
          <w:rFonts w:ascii="Times New Roman" w:hAnsi="Times New Roman"/>
          <w:bCs/>
        </w:rPr>
        <w:t>:</w:t>
      </w:r>
    </w:p>
    <w:p w14:paraId="4C0D5296" w14:textId="226F8E8F" w:rsidR="00326805" w:rsidRPr="00326805" w:rsidRDefault="00114A07" w:rsidP="00326805">
      <w:pPr>
        <w:pStyle w:val="Heading2"/>
        <w:rPr>
          <w:rFonts w:ascii="Times New Roman" w:hAnsi="Times New Roman"/>
          <w:b w:val="0"/>
        </w:rPr>
      </w:pPr>
      <w:r>
        <w:rPr>
          <w:rFonts w:ascii="Times New Roman" w:hAnsi="Times New Roman"/>
          <w:b w:val="0"/>
        </w:rPr>
        <w:t xml:space="preserve">5.16 </w:t>
      </w:r>
      <w:r w:rsidR="00326805" w:rsidRPr="00326805">
        <w:rPr>
          <w:rFonts w:ascii="Times New Roman" w:hAnsi="Times New Roman"/>
          <w:b w:val="0"/>
        </w:rPr>
        <w:t>WHILE</w:t>
      </w:r>
      <w:r>
        <w:rPr>
          <w:rFonts w:ascii="Times New Roman" w:hAnsi="Times New Roman"/>
          <w:b w:val="0"/>
        </w:rPr>
        <w:t xml:space="preserve"> </w:t>
      </w:r>
      <w:r w:rsidR="00326805" w:rsidRPr="00326805">
        <w:rPr>
          <w:rFonts w:ascii="Times New Roman" w:hAnsi="Times New Roman"/>
          <w:b w:val="0"/>
        </w:rPr>
        <w:t>the driver is logged in during a scheduled shift, the system shall</w:t>
      </w:r>
      <w:r>
        <w:rPr>
          <w:rFonts w:ascii="Times New Roman" w:hAnsi="Times New Roman"/>
          <w:b w:val="0"/>
        </w:rPr>
        <w:t xml:space="preserve"> </w:t>
      </w:r>
      <w:r w:rsidR="00326805" w:rsidRPr="00326805">
        <w:rPr>
          <w:rFonts w:ascii="Times New Roman" w:hAnsi="Times New Roman"/>
          <w:b w:val="0"/>
        </w:rPr>
        <w:t>prioritize matching them with ride requests.</w:t>
      </w:r>
    </w:p>
    <w:p w14:paraId="362616FD" w14:textId="3F9E18D3" w:rsidR="00326805" w:rsidRPr="00326805" w:rsidRDefault="00114A07" w:rsidP="00326805">
      <w:pPr>
        <w:pStyle w:val="Heading2"/>
        <w:rPr>
          <w:rFonts w:ascii="Times New Roman" w:hAnsi="Times New Roman"/>
          <w:b w:val="0"/>
        </w:rPr>
      </w:pPr>
      <w:r>
        <w:rPr>
          <w:rFonts w:ascii="Times New Roman" w:hAnsi="Times New Roman"/>
          <w:b w:val="0"/>
        </w:rPr>
        <w:t xml:space="preserve">5.17 </w:t>
      </w:r>
      <w:r w:rsidR="00326805" w:rsidRPr="00326805">
        <w:rPr>
          <w:rFonts w:ascii="Times New Roman" w:hAnsi="Times New Roman"/>
          <w:b w:val="0"/>
        </w:rPr>
        <w:t>WHILE</w:t>
      </w:r>
      <w:r>
        <w:rPr>
          <w:rFonts w:ascii="Times New Roman" w:hAnsi="Times New Roman"/>
          <w:b w:val="0"/>
        </w:rPr>
        <w:t xml:space="preserve"> </w:t>
      </w:r>
      <w:r w:rsidR="00326805" w:rsidRPr="00326805">
        <w:rPr>
          <w:rFonts w:ascii="Times New Roman" w:hAnsi="Times New Roman"/>
          <w:b w:val="0"/>
        </w:rPr>
        <w:t>a rider is in the trip confirmation screen, the system shall</w:t>
      </w:r>
      <w:r>
        <w:rPr>
          <w:rFonts w:ascii="Times New Roman" w:hAnsi="Times New Roman"/>
          <w:b w:val="0"/>
        </w:rPr>
        <w:t xml:space="preserve"> </w:t>
      </w:r>
      <w:r w:rsidR="00326805" w:rsidRPr="00326805">
        <w:rPr>
          <w:rFonts w:ascii="Times New Roman" w:hAnsi="Times New Roman"/>
          <w:b w:val="0"/>
        </w:rPr>
        <w:t>display available vehicle options based on current driver availability.</w:t>
      </w:r>
    </w:p>
    <w:p w14:paraId="119D9555" w14:textId="3A2E5749" w:rsidR="00326805" w:rsidRPr="00114A07" w:rsidRDefault="00326805" w:rsidP="00326805">
      <w:pPr>
        <w:pStyle w:val="Heading2"/>
        <w:rPr>
          <w:rFonts w:ascii="Times New Roman" w:hAnsi="Times New Roman"/>
          <w:bCs/>
        </w:rPr>
      </w:pPr>
      <w:r w:rsidRPr="00114A07">
        <w:rPr>
          <w:rFonts w:ascii="Times New Roman" w:hAnsi="Times New Roman"/>
          <w:bCs/>
        </w:rPr>
        <w:t>EARS Optional</w:t>
      </w:r>
      <w:r w:rsidR="00114A07" w:rsidRPr="00114A07">
        <w:rPr>
          <w:rFonts w:ascii="Times New Roman" w:hAnsi="Times New Roman"/>
          <w:bCs/>
        </w:rPr>
        <w:t>:</w:t>
      </w:r>
    </w:p>
    <w:p w14:paraId="65768776" w14:textId="7D3675C8" w:rsidR="00326805" w:rsidRPr="00326805" w:rsidRDefault="009D7995" w:rsidP="00326805">
      <w:pPr>
        <w:pStyle w:val="Heading2"/>
        <w:rPr>
          <w:rFonts w:ascii="Times New Roman" w:hAnsi="Times New Roman"/>
          <w:b w:val="0"/>
        </w:rPr>
      </w:pPr>
      <w:r>
        <w:rPr>
          <w:rFonts w:ascii="Times New Roman" w:hAnsi="Times New Roman"/>
          <w:b w:val="0"/>
        </w:rPr>
        <w:t xml:space="preserve">5.18 </w:t>
      </w:r>
      <w:r w:rsidR="00326805" w:rsidRPr="00326805">
        <w:rPr>
          <w:rFonts w:ascii="Times New Roman" w:hAnsi="Times New Roman"/>
          <w:b w:val="0"/>
        </w:rPr>
        <w:t>WHERE</w:t>
      </w:r>
      <w:r>
        <w:rPr>
          <w:rFonts w:ascii="Times New Roman" w:hAnsi="Times New Roman"/>
          <w:b w:val="0"/>
        </w:rPr>
        <w:t xml:space="preserve"> </w:t>
      </w:r>
      <w:r w:rsidR="00326805" w:rsidRPr="00326805">
        <w:rPr>
          <w:rFonts w:ascii="Times New Roman" w:hAnsi="Times New Roman"/>
          <w:b w:val="0"/>
        </w:rPr>
        <w:t>the scheduling feature is included, the system shall</w:t>
      </w:r>
      <w:r>
        <w:rPr>
          <w:rFonts w:ascii="Times New Roman" w:hAnsi="Times New Roman"/>
          <w:b w:val="0"/>
        </w:rPr>
        <w:t xml:space="preserve"> </w:t>
      </w:r>
      <w:r w:rsidR="00326805" w:rsidRPr="00326805">
        <w:rPr>
          <w:rFonts w:ascii="Times New Roman" w:hAnsi="Times New Roman"/>
          <w:b w:val="0"/>
        </w:rPr>
        <w:t>allow drivers to block time slots to suit their availability.</w:t>
      </w:r>
    </w:p>
    <w:p w14:paraId="0F37B2CE" w14:textId="68611C15" w:rsidR="00326805" w:rsidRPr="00326805" w:rsidRDefault="00B42952" w:rsidP="00326805">
      <w:pPr>
        <w:pStyle w:val="Heading2"/>
        <w:rPr>
          <w:rFonts w:ascii="Times New Roman" w:hAnsi="Times New Roman"/>
          <w:b w:val="0"/>
        </w:rPr>
      </w:pPr>
      <w:r>
        <w:rPr>
          <w:rFonts w:ascii="Times New Roman" w:hAnsi="Times New Roman"/>
          <w:b w:val="0"/>
        </w:rPr>
        <w:t xml:space="preserve">5.19 </w:t>
      </w:r>
      <w:r w:rsidR="00326805" w:rsidRPr="00326805">
        <w:rPr>
          <w:rFonts w:ascii="Times New Roman" w:hAnsi="Times New Roman"/>
          <w:b w:val="0"/>
        </w:rPr>
        <w:t>WHERE</w:t>
      </w:r>
      <w:r>
        <w:rPr>
          <w:rFonts w:ascii="Times New Roman" w:hAnsi="Times New Roman"/>
          <w:b w:val="0"/>
        </w:rPr>
        <w:t xml:space="preserve"> </w:t>
      </w:r>
      <w:r w:rsidR="00326805" w:rsidRPr="00326805">
        <w:rPr>
          <w:rFonts w:ascii="Times New Roman" w:hAnsi="Times New Roman"/>
          <w:b w:val="0"/>
        </w:rPr>
        <w:t>Uber Comfort is selected, the system shall</w:t>
      </w:r>
      <w:r>
        <w:rPr>
          <w:rFonts w:ascii="Times New Roman" w:hAnsi="Times New Roman"/>
          <w:b w:val="0"/>
        </w:rPr>
        <w:t xml:space="preserve"> </w:t>
      </w:r>
      <w:r w:rsidR="00326805" w:rsidRPr="00326805">
        <w:rPr>
          <w:rFonts w:ascii="Times New Roman" w:hAnsi="Times New Roman"/>
          <w:b w:val="0"/>
        </w:rPr>
        <w:t xml:space="preserve">offer users higher comfort vehicles with amenities like </w:t>
      </w:r>
      <w:r w:rsidR="00326805" w:rsidRPr="00326805">
        <w:rPr>
          <w:rFonts w:ascii="Times New Roman" w:hAnsi="Times New Roman"/>
          <w:b w:val="0"/>
        </w:rPr>
        <w:lastRenderedPageBreak/>
        <w:t>extra legroom.</w:t>
      </w:r>
    </w:p>
    <w:p w14:paraId="66D342C1" w14:textId="77777777" w:rsidR="00326805" w:rsidRPr="00326805" w:rsidRDefault="00326805" w:rsidP="00326805">
      <w:pPr>
        <w:pStyle w:val="Heading2"/>
        <w:rPr>
          <w:rFonts w:ascii="Times New Roman" w:hAnsi="Times New Roman"/>
          <w:b w:val="0"/>
        </w:rPr>
      </w:pPr>
    </w:p>
    <w:p w14:paraId="51B4CF9D" w14:textId="527C4561" w:rsidR="00326805" w:rsidRPr="00B42952" w:rsidRDefault="00326805" w:rsidP="00326805">
      <w:pPr>
        <w:pStyle w:val="Heading2"/>
        <w:rPr>
          <w:rFonts w:ascii="Times New Roman" w:hAnsi="Times New Roman"/>
          <w:bCs/>
        </w:rPr>
      </w:pPr>
      <w:r w:rsidRPr="00B42952">
        <w:rPr>
          <w:rFonts w:ascii="Times New Roman" w:hAnsi="Times New Roman"/>
          <w:bCs/>
        </w:rPr>
        <w:t>User Story Requirement</w:t>
      </w:r>
      <w:r w:rsidR="00B42952" w:rsidRPr="00B42952">
        <w:rPr>
          <w:rFonts w:ascii="Times New Roman" w:hAnsi="Times New Roman"/>
          <w:bCs/>
        </w:rPr>
        <w:t>:</w:t>
      </w:r>
    </w:p>
    <w:p w14:paraId="208D8A49" w14:textId="41F36792" w:rsidR="00326805" w:rsidRPr="00326805" w:rsidRDefault="00B42952" w:rsidP="00326805">
      <w:pPr>
        <w:pStyle w:val="Heading2"/>
        <w:rPr>
          <w:rFonts w:ascii="Times New Roman" w:hAnsi="Times New Roman"/>
          <w:b w:val="0"/>
        </w:rPr>
      </w:pPr>
      <w:r>
        <w:rPr>
          <w:rFonts w:ascii="Times New Roman" w:hAnsi="Times New Roman"/>
          <w:b w:val="0"/>
        </w:rPr>
        <w:t xml:space="preserve">5.20 </w:t>
      </w:r>
      <w:r w:rsidR="00326805" w:rsidRPr="00326805">
        <w:rPr>
          <w:rFonts w:ascii="Times New Roman" w:hAnsi="Times New Roman"/>
          <w:b w:val="0"/>
        </w:rPr>
        <w:t>As a driver, I want to schedule my work hours</w:t>
      </w:r>
      <w:r w:rsidR="00F71FA0">
        <w:rPr>
          <w:rFonts w:ascii="Times New Roman" w:hAnsi="Times New Roman"/>
          <w:b w:val="0"/>
        </w:rPr>
        <w:t xml:space="preserve"> </w:t>
      </w:r>
      <w:r w:rsidR="00326805" w:rsidRPr="00326805">
        <w:rPr>
          <w:rFonts w:ascii="Times New Roman" w:hAnsi="Times New Roman"/>
          <w:b w:val="0"/>
        </w:rPr>
        <w:t>so I can have flexibility throughout the week.</w:t>
      </w:r>
    </w:p>
    <w:p w14:paraId="70FEDA99" w14:textId="31D91878" w:rsidR="00326805" w:rsidRPr="00326805" w:rsidRDefault="00F71FA0" w:rsidP="00326805">
      <w:pPr>
        <w:pStyle w:val="Heading2"/>
        <w:rPr>
          <w:rFonts w:ascii="Times New Roman" w:hAnsi="Times New Roman"/>
          <w:b w:val="0"/>
        </w:rPr>
      </w:pPr>
      <w:r>
        <w:rPr>
          <w:rFonts w:ascii="Times New Roman" w:hAnsi="Times New Roman"/>
          <w:b w:val="0"/>
        </w:rPr>
        <w:t xml:space="preserve">5.21 </w:t>
      </w:r>
      <w:r w:rsidR="00326805" w:rsidRPr="00326805">
        <w:rPr>
          <w:rFonts w:ascii="Times New Roman" w:hAnsi="Times New Roman"/>
          <w:b w:val="0"/>
        </w:rPr>
        <w:t>As a rider,</w:t>
      </w:r>
      <w:r>
        <w:rPr>
          <w:rFonts w:ascii="Times New Roman" w:hAnsi="Times New Roman"/>
          <w:b w:val="0"/>
        </w:rPr>
        <w:t xml:space="preserve"> </w:t>
      </w:r>
      <w:r w:rsidR="00326805" w:rsidRPr="00326805">
        <w:rPr>
          <w:rFonts w:ascii="Times New Roman" w:hAnsi="Times New Roman"/>
          <w:b w:val="0"/>
        </w:rPr>
        <w:t>I want to choose from various vehicle options (UberX, UberXL, Uber Black) so I can select the most appropriate ride for my needs.</w:t>
      </w:r>
    </w:p>
    <w:bookmarkEnd w:id="76"/>
    <w:bookmarkEnd w:id="77"/>
    <w:bookmarkEnd w:id="78"/>
    <w:bookmarkEnd w:id="79"/>
    <w:bookmarkEnd w:id="80"/>
    <w:bookmarkEnd w:id="81"/>
    <w:bookmarkEnd w:id="82"/>
    <w:p w14:paraId="58308A78" w14:textId="77777777" w:rsidR="002F2C67" w:rsidRPr="002F2C67" w:rsidRDefault="002F2C67" w:rsidP="002F2C67"/>
    <w:p w14:paraId="593CF422" w14:textId="77777777" w:rsidR="002C6DB2" w:rsidRDefault="002C6DB2">
      <w:pPr>
        <w:pStyle w:val="BodyText"/>
      </w:pPr>
    </w:p>
    <w:p w14:paraId="126EB4B1" w14:textId="77777777" w:rsidR="002C6DB2" w:rsidRDefault="002C6DB2">
      <w:pPr>
        <w:pStyle w:val="Heading1"/>
      </w:pPr>
      <w:bookmarkStart w:id="83" w:name="_Toc436203405"/>
      <w:bookmarkStart w:id="84" w:name="_Toc452813599"/>
      <w:bookmarkStart w:id="85" w:name="_Toc181522249"/>
      <w:r>
        <w:t>Constraints</w:t>
      </w:r>
      <w:bookmarkEnd w:id="83"/>
      <w:bookmarkEnd w:id="84"/>
      <w:bookmarkEnd w:id="85"/>
      <w:r w:rsidR="002F2C67">
        <w:t xml:space="preserve"> </w:t>
      </w:r>
      <w:r w:rsidR="002F2C67" w:rsidRPr="00FA580E">
        <w:rPr>
          <w:highlight w:val="yellow"/>
        </w:rPr>
        <w:t>[Optional]</w:t>
      </w:r>
    </w:p>
    <w:p w14:paraId="490BFFD9" w14:textId="77777777" w:rsidR="002C6DB2" w:rsidRDefault="002C6DB2">
      <w:pPr>
        <w:pStyle w:val="Heading1"/>
      </w:pPr>
      <w:bookmarkStart w:id="86" w:name="_Toc436203407"/>
      <w:bookmarkStart w:id="87" w:name="_Toc452813601"/>
      <w:bookmarkStart w:id="88" w:name="_Toc181522250"/>
      <w:r>
        <w:t>Precedence and Priority</w:t>
      </w:r>
      <w:bookmarkEnd w:id="86"/>
      <w:bookmarkEnd w:id="87"/>
      <w:bookmarkEnd w:id="88"/>
    </w:p>
    <w:p w14:paraId="2B610AE2" w14:textId="77777777" w:rsidR="00612BC1" w:rsidRDefault="00612BC1" w:rsidP="00612BC1"/>
    <w:p w14:paraId="44EB5B70" w14:textId="77777777" w:rsidR="00612BC1" w:rsidRDefault="00612BC1" w:rsidP="00612BC1">
      <w:pPr>
        <w:pStyle w:val="Heading1"/>
      </w:pPr>
      <w:bookmarkStart w:id="89" w:name="_Toc181522251"/>
      <w:r>
        <w:t>Use-Case Model</w:t>
      </w:r>
      <w:bookmarkEnd w:id="89"/>
    </w:p>
    <w:p w14:paraId="141FC1A4" w14:textId="77777777" w:rsidR="00612BC1" w:rsidRDefault="00612BC1" w:rsidP="00241107">
      <w:pPr>
        <w:pStyle w:val="InfoBlue"/>
      </w:pPr>
      <w:r>
        <w:t>[Place your use-case model here. You can use the RUP template for use-case documentation; however, once completed, they should be copied into this consolidated document.]</w:t>
      </w:r>
    </w:p>
    <w:p w14:paraId="21545DE9" w14:textId="77777777" w:rsidR="00DC1E57" w:rsidRPr="00F42D24" w:rsidRDefault="00DC1E57" w:rsidP="00DC1E57">
      <w:pPr>
        <w:pStyle w:val="Heading2"/>
      </w:pPr>
      <w:bookmarkStart w:id="90" w:name="_Toc181522253"/>
      <w:bookmarkStart w:id="91" w:name="_Toc181522252"/>
      <w:r>
        <w:t>Goal Use-Case Traceability</w:t>
      </w:r>
      <w:bookmarkEnd w:id="90"/>
    </w:p>
    <w:p w14:paraId="3CA3895D" w14:textId="77777777" w:rsidR="00160733" w:rsidRDefault="00160733" w:rsidP="00160733">
      <w:pPr>
        <w:pStyle w:val="Heading2"/>
      </w:pPr>
      <w:r>
        <w:t>Use-Case Diagram</w:t>
      </w:r>
      <w:bookmarkEnd w:id="91"/>
    </w:p>
    <w:p w14:paraId="68D986D4" w14:textId="77777777" w:rsidR="00DC1E57" w:rsidRDefault="00DC1E57" w:rsidP="00DC1E57">
      <w:pPr>
        <w:pStyle w:val="Heading2"/>
      </w:pPr>
      <w:r>
        <w:t>Business Process Model</w:t>
      </w:r>
    </w:p>
    <w:p w14:paraId="7C166F3E" w14:textId="77777777" w:rsidR="00DC1E57" w:rsidRPr="00DC1E57" w:rsidRDefault="00DC1E57" w:rsidP="00DC1E57">
      <w:pPr>
        <w:pStyle w:val="InfoBlue"/>
      </w:pPr>
      <w:r>
        <w:t>[Each use-case is represented by a BPM task, in one or more BPMs]</w:t>
      </w:r>
    </w:p>
    <w:p w14:paraId="03B6A3E0" w14:textId="77777777" w:rsidR="008B2230" w:rsidRPr="008B2230" w:rsidRDefault="00160733" w:rsidP="008B2230">
      <w:pPr>
        <w:pStyle w:val="Heading2"/>
      </w:pPr>
      <w:bookmarkStart w:id="92" w:name="_Toc181522254"/>
      <w:r>
        <w:t>Use-Case &lt;1</w:t>
      </w:r>
      <w:r w:rsidR="00DC1E57">
        <w:t>: Verb-noun name</w:t>
      </w:r>
      <w:r>
        <w:t>&gt;</w:t>
      </w:r>
      <w:bookmarkEnd w:id="92"/>
      <w:r w:rsidR="002F2C67">
        <w:t xml:space="preserve"> [priority]</w:t>
      </w:r>
    </w:p>
    <w:p w14:paraId="10B96FB7" w14:textId="77777777" w:rsidR="00160733" w:rsidRDefault="00160733" w:rsidP="00160733">
      <w:pPr>
        <w:pStyle w:val="Heading2"/>
      </w:pPr>
      <w:bookmarkStart w:id="93" w:name="_Toc181522257"/>
      <w:r>
        <w:t>Use-Case &lt;2</w:t>
      </w:r>
      <w:r w:rsidR="00DC1E57">
        <w:t>: Verb-noun name</w:t>
      </w:r>
      <w:r>
        <w:t>&gt;</w:t>
      </w:r>
      <w:bookmarkEnd w:id="93"/>
      <w:r w:rsidR="002F2C67">
        <w:t xml:space="preserve"> [priority]</w:t>
      </w:r>
    </w:p>
    <w:p w14:paraId="34FF80D2" w14:textId="77777777" w:rsidR="00160733" w:rsidRDefault="00160733" w:rsidP="00160733">
      <w:pPr>
        <w:pStyle w:val="Heading2"/>
      </w:pPr>
      <w:bookmarkStart w:id="94" w:name="_Toc181522260"/>
      <w:r>
        <w:t>Use-Case &lt;</w:t>
      </w:r>
      <w:proofErr w:type="spellStart"/>
      <w:r>
        <w:t>etc</w:t>
      </w:r>
      <w:proofErr w:type="spellEnd"/>
      <w:r>
        <w:t>&gt;</w:t>
      </w:r>
      <w:bookmarkEnd w:id="94"/>
      <w:r w:rsidR="002F2C67">
        <w:t xml:space="preserve"> [priority]</w:t>
      </w:r>
    </w:p>
    <w:p w14:paraId="48FDBAC0" w14:textId="77777777" w:rsidR="00160733" w:rsidRPr="008B2230" w:rsidRDefault="00160733" w:rsidP="00160733"/>
    <w:p w14:paraId="48F23602" w14:textId="77777777" w:rsidR="00160733" w:rsidRDefault="003F24F6" w:rsidP="00F830BD">
      <w:pPr>
        <w:pStyle w:val="Heading1"/>
      </w:pPr>
      <w:bookmarkStart w:id="95" w:name="_Toc181522263"/>
      <w:r>
        <w:t>Object</w:t>
      </w:r>
      <w:r w:rsidR="00160733">
        <w:t xml:space="preserve"> Model</w:t>
      </w:r>
      <w:bookmarkEnd w:id="95"/>
    </w:p>
    <w:p w14:paraId="0F0ED7E7" w14:textId="77777777" w:rsidR="00160733" w:rsidRDefault="00160733" w:rsidP="00241107">
      <w:pPr>
        <w:pStyle w:val="InfoBlue"/>
      </w:pPr>
      <w:r>
        <w:t>[Place your class model here. As an alternative, you may include portions of your class model within its associated use-case’s section.]</w:t>
      </w:r>
    </w:p>
    <w:p w14:paraId="477D5EFB" w14:textId="77777777" w:rsidR="003F24F6" w:rsidRDefault="003F24F6" w:rsidP="003F24F6">
      <w:pPr>
        <w:rPr>
          <w:lang w:val="pt-BR"/>
        </w:rPr>
      </w:pPr>
    </w:p>
    <w:p w14:paraId="2FB1A784" w14:textId="77777777" w:rsidR="00F71628" w:rsidRDefault="00F71628" w:rsidP="00F71628">
      <w:pPr>
        <w:pStyle w:val="Heading1"/>
      </w:pPr>
      <w:bookmarkStart w:id="96" w:name="_Toc181522266"/>
      <w:r>
        <w:t>Stakeholder Requests</w:t>
      </w:r>
      <w:bookmarkEnd w:id="96"/>
      <w:r w:rsidR="002F2C67">
        <w:t xml:space="preserve"> </w:t>
      </w:r>
      <w:r w:rsidR="002F2C67" w:rsidRPr="00FA580E">
        <w:rPr>
          <w:highlight w:val="yellow"/>
        </w:rPr>
        <w:t>[Optional]</w:t>
      </w:r>
    </w:p>
    <w:p w14:paraId="4D742EBF" w14:textId="77777777" w:rsidR="00F71628" w:rsidRPr="00F71628" w:rsidRDefault="00F71628" w:rsidP="00F71628"/>
    <w:p w14:paraId="7D322D46" w14:textId="77777777" w:rsidR="002C6DB2" w:rsidRDefault="002C6DB2" w:rsidP="008307B5">
      <w:pPr>
        <w:pStyle w:val="Heading1"/>
        <w:numPr>
          <w:ilvl w:val="0"/>
          <w:numId w:val="0"/>
        </w:numPr>
      </w:pPr>
    </w:p>
    <w:sectPr w:rsidR="002C6DB2">
      <w:headerReference w:type="default" r:id="rId12"/>
      <w:footerReference w:type="default" r:id="rId13"/>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illiam N Robinson" w:date="2024-01-10T10:55:00Z" w:initials="WR">
    <w:p w14:paraId="63096329" w14:textId="77777777" w:rsidR="00555B5B" w:rsidRDefault="00555B5B" w:rsidP="00555B5B">
      <w:pPr>
        <w:pStyle w:val="CommentText"/>
      </w:pPr>
      <w:r>
        <w:rPr>
          <w:rStyle w:val="CommentReference"/>
        </w:rPr>
        <w:annotationRef/>
      </w:r>
      <w:r>
        <w:t>Update with each submission.</w:t>
      </w:r>
    </w:p>
  </w:comment>
  <w:comment w:id="50" w:author="William N Robinson [2]" w:date="2023-01-06T11:55:00Z" w:initials="WNR">
    <w:p w14:paraId="3AD28166" w14:textId="77777777" w:rsidR="002F2C67" w:rsidRDefault="002F2C67">
      <w:pPr>
        <w:pStyle w:val="CommentText"/>
      </w:pPr>
      <w:r>
        <w:rPr>
          <w:rStyle w:val="CommentReference"/>
        </w:rPr>
        <w:annotationRef/>
      </w:r>
      <w:r>
        <w:t>You may remove all text within an Optional section, but don't delete the section (heading)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3096329" w15:done="0"/>
  <w15:commentEx w15:paraId="3AD281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4073ED" w16cex:dateUtc="2024-01-10T15:55:00Z"/>
  <w16cex:commentExtensible w16cex:durableId="27628A9E" w16cex:dateUtc="2023-01-06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096329" w16cid:durableId="254073ED"/>
  <w16cid:commentId w16cid:paraId="3AD28166" w16cid:durableId="27628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BC8A8" w14:textId="77777777" w:rsidR="005E5A14" w:rsidRDefault="005E5A14">
      <w:r>
        <w:separator/>
      </w:r>
    </w:p>
  </w:endnote>
  <w:endnote w:type="continuationSeparator" w:id="0">
    <w:p w14:paraId="3F1E6204" w14:textId="77777777" w:rsidR="005E5A14" w:rsidRDefault="005E5A14">
      <w:r>
        <w:continuationSeparator/>
      </w:r>
    </w:p>
  </w:endnote>
  <w:endnote w:type="continuationNotice" w:id="1">
    <w:p w14:paraId="0B0233BF" w14:textId="77777777" w:rsidR="005E5A14" w:rsidRDefault="005E5A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00EA7" w14:paraId="6C4DC61D" w14:textId="77777777">
      <w:tc>
        <w:tcPr>
          <w:tcW w:w="3162" w:type="dxa"/>
          <w:tcBorders>
            <w:top w:val="nil"/>
            <w:left w:val="nil"/>
            <w:bottom w:val="nil"/>
            <w:right w:val="nil"/>
          </w:tcBorders>
        </w:tcPr>
        <w:p w14:paraId="54B89B24" w14:textId="77777777" w:rsidR="00300EA7" w:rsidRDefault="00300EA7">
          <w:pPr>
            <w:ind w:right="360"/>
          </w:pPr>
          <w:r>
            <w:t>Confidential</w:t>
          </w:r>
        </w:p>
      </w:tc>
      <w:tc>
        <w:tcPr>
          <w:tcW w:w="3162" w:type="dxa"/>
          <w:tcBorders>
            <w:top w:val="nil"/>
            <w:left w:val="nil"/>
            <w:bottom w:val="nil"/>
            <w:right w:val="nil"/>
          </w:tcBorders>
        </w:tcPr>
        <w:p w14:paraId="4924A359" w14:textId="396052B0" w:rsidR="00300EA7" w:rsidRDefault="00300EA7">
          <w:pPr>
            <w:jc w:val="center"/>
          </w:pPr>
          <w:r>
            <w:rPr>
              <w:rFonts w:ascii="Symbol" w:eastAsia="Symbol" w:hAnsi="Symbol" w:cs="Symbol"/>
            </w:rPr>
            <w:t>Ó</w:t>
          </w:r>
          <w:fldSimple w:instr="DOCPROPERTY &quot;Company&quot;  \* MERGEFORMAT">
            <w:r w:rsidR="00553F6D">
              <w:t>Georgia State University</w:t>
            </w:r>
          </w:fldSimple>
          <w:r>
            <w:t xml:space="preserve">, </w:t>
          </w:r>
          <w:r>
            <w:fldChar w:fldCharType="begin"/>
          </w:r>
          <w:r>
            <w:instrText xml:space="preserve"> DATE \@ "yyyy" </w:instrText>
          </w:r>
          <w:r>
            <w:fldChar w:fldCharType="separate"/>
          </w:r>
          <w:r w:rsidR="00C6730E">
            <w:rPr>
              <w:noProof/>
            </w:rPr>
            <w:t>2024</w:t>
          </w:r>
          <w:r>
            <w:fldChar w:fldCharType="end"/>
          </w:r>
        </w:p>
      </w:tc>
      <w:tc>
        <w:tcPr>
          <w:tcW w:w="3162" w:type="dxa"/>
          <w:tcBorders>
            <w:top w:val="nil"/>
            <w:left w:val="nil"/>
            <w:bottom w:val="nil"/>
            <w:right w:val="nil"/>
          </w:tcBorders>
        </w:tcPr>
        <w:p w14:paraId="1D9B5D0F" w14:textId="77777777" w:rsidR="00300EA7" w:rsidRDefault="00300E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C1E57">
            <w:rPr>
              <w:rStyle w:val="PageNumber"/>
              <w:noProof/>
            </w:rPr>
            <w:t>3</w:t>
          </w:r>
          <w:r>
            <w:rPr>
              <w:rStyle w:val="PageNumber"/>
            </w:rPr>
            <w:fldChar w:fldCharType="end"/>
          </w:r>
        </w:p>
      </w:tc>
    </w:tr>
  </w:tbl>
  <w:p w14:paraId="7EB6332D" w14:textId="77777777" w:rsidR="00300EA7" w:rsidRDefault="0030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DCE0F" w14:textId="77777777" w:rsidR="005E5A14" w:rsidRDefault="005E5A14">
      <w:r>
        <w:separator/>
      </w:r>
    </w:p>
  </w:footnote>
  <w:footnote w:type="continuationSeparator" w:id="0">
    <w:p w14:paraId="5FA830B1" w14:textId="77777777" w:rsidR="005E5A14" w:rsidRDefault="005E5A14">
      <w:r>
        <w:continuationSeparator/>
      </w:r>
    </w:p>
  </w:footnote>
  <w:footnote w:type="continuationNotice" w:id="1">
    <w:p w14:paraId="66EA0913" w14:textId="77777777" w:rsidR="005E5A14" w:rsidRDefault="005E5A1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82FA0" w14:textId="77777777" w:rsidR="00300EA7" w:rsidRDefault="00300EA7">
    <w:pPr>
      <w:rPr>
        <w:sz w:val="24"/>
      </w:rPr>
    </w:pPr>
  </w:p>
  <w:p w14:paraId="3157CBEB" w14:textId="77777777" w:rsidR="00300EA7" w:rsidRDefault="00300EA7">
    <w:pPr>
      <w:pBdr>
        <w:top w:val="single" w:sz="6" w:space="1" w:color="auto"/>
      </w:pBdr>
      <w:rPr>
        <w:sz w:val="24"/>
      </w:rPr>
    </w:pPr>
  </w:p>
  <w:p w14:paraId="1036B218" w14:textId="77777777" w:rsidR="00300EA7" w:rsidRDefault="00300EA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53F6D">
      <w:rPr>
        <w:rFonts w:ascii="Arial" w:hAnsi="Arial"/>
        <w:b/>
        <w:sz w:val="36"/>
      </w:rPr>
      <w:t>Georgia State University</w:t>
    </w:r>
    <w:r>
      <w:rPr>
        <w:rFonts w:ascii="Arial" w:hAnsi="Arial"/>
        <w:b/>
        <w:sz w:val="36"/>
      </w:rPr>
      <w:fldChar w:fldCharType="end"/>
    </w:r>
  </w:p>
  <w:p w14:paraId="1D5AED48" w14:textId="77777777" w:rsidR="00300EA7" w:rsidRDefault="00300EA7">
    <w:pPr>
      <w:pBdr>
        <w:bottom w:val="single" w:sz="6" w:space="1" w:color="auto"/>
      </w:pBdr>
      <w:jc w:val="right"/>
      <w:rPr>
        <w:sz w:val="24"/>
      </w:rPr>
    </w:pPr>
  </w:p>
  <w:p w14:paraId="444D9D3A" w14:textId="77777777" w:rsidR="00300EA7" w:rsidRDefault="00300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00EA7" w14:paraId="37D45F4C" w14:textId="77777777">
      <w:tc>
        <w:tcPr>
          <w:tcW w:w="6379" w:type="dxa"/>
        </w:tcPr>
        <w:p w14:paraId="3407D273" w14:textId="77777777" w:rsidR="00300EA7" w:rsidRDefault="00300EA7">
          <w:r>
            <w:rPr>
              <w:b/>
            </w:rPr>
            <w:fldChar w:fldCharType="begin"/>
          </w:r>
          <w:r>
            <w:rPr>
              <w:b/>
            </w:rPr>
            <w:instrText xml:space="preserve"> SUBJECT  \* MERGEFORMAT </w:instrText>
          </w:r>
          <w:r>
            <w:rPr>
              <w:b/>
            </w:rPr>
            <w:fldChar w:fldCharType="separate"/>
          </w:r>
          <w:r w:rsidR="00553F6D" w:rsidRPr="00553F6D">
            <w:t>&lt;Project Name&gt;</w:t>
          </w:r>
          <w:r>
            <w:rPr>
              <w:b/>
            </w:rPr>
            <w:fldChar w:fldCharType="end"/>
          </w:r>
        </w:p>
      </w:tc>
      <w:tc>
        <w:tcPr>
          <w:tcW w:w="3179" w:type="dxa"/>
        </w:tcPr>
        <w:p w14:paraId="2B214EAF" w14:textId="77777777" w:rsidR="00300EA7" w:rsidRDefault="00300EA7">
          <w:pPr>
            <w:tabs>
              <w:tab w:val="left" w:pos="1135"/>
            </w:tabs>
            <w:spacing w:before="40"/>
            <w:ind w:right="68"/>
          </w:pPr>
          <w:r>
            <w:t xml:space="preserve">  Version:           &lt;1.0&gt;</w:t>
          </w:r>
        </w:p>
      </w:tc>
    </w:tr>
    <w:tr w:rsidR="00300EA7" w14:paraId="7CCDCF4B" w14:textId="77777777">
      <w:tc>
        <w:tcPr>
          <w:tcW w:w="6379" w:type="dxa"/>
        </w:tcPr>
        <w:p w14:paraId="6958CAA3" w14:textId="77777777" w:rsidR="00300EA7" w:rsidRDefault="00553F6D">
          <w:fldSimple w:instr="TITLE  \* MERGEFORMAT">
            <w:r>
              <w:t>Vision</w:t>
            </w:r>
          </w:fldSimple>
        </w:p>
      </w:tc>
      <w:tc>
        <w:tcPr>
          <w:tcW w:w="3179" w:type="dxa"/>
        </w:tcPr>
        <w:p w14:paraId="0E62BBDD" w14:textId="77777777" w:rsidR="00300EA7" w:rsidRDefault="00300EA7">
          <w:r>
            <w:t xml:space="preserve">  Date:  &lt;dd/mmm/</w:t>
          </w:r>
          <w:proofErr w:type="spellStart"/>
          <w:r>
            <w:t>yy</w:t>
          </w:r>
          <w:proofErr w:type="spellEnd"/>
          <w:r>
            <w:t>&gt;</w:t>
          </w:r>
        </w:p>
      </w:tc>
    </w:tr>
    <w:tr w:rsidR="00300EA7" w14:paraId="6C8A1BC4" w14:textId="77777777">
      <w:tc>
        <w:tcPr>
          <w:tcW w:w="9558" w:type="dxa"/>
          <w:gridSpan w:val="2"/>
        </w:tcPr>
        <w:p w14:paraId="7E96716B" w14:textId="77777777" w:rsidR="00300EA7" w:rsidRDefault="00300EA7">
          <w:r>
            <w:t>&lt;document identifier&gt;</w:t>
          </w:r>
        </w:p>
      </w:tc>
    </w:tr>
  </w:tbl>
  <w:p w14:paraId="09581ED3" w14:textId="77777777" w:rsidR="00300EA7" w:rsidRDefault="00300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17E9B4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048529D"/>
    <w:multiLevelType w:val="hybridMultilevel"/>
    <w:tmpl w:val="C2B893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D8F4F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385022"/>
    <w:multiLevelType w:val="hybridMultilevel"/>
    <w:tmpl w:val="F13AC3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000737"/>
    <w:multiLevelType w:val="hybridMultilevel"/>
    <w:tmpl w:val="0836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BE193E"/>
    <w:multiLevelType w:val="hybridMultilevel"/>
    <w:tmpl w:val="09F689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841DEC"/>
    <w:multiLevelType w:val="hybridMultilevel"/>
    <w:tmpl w:val="24DC7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4759938">
    <w:abstractNumId w:val="1"/>
  </w:num>
  <w:num w:numId="2" w16cid:durableId="1850827529">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868758703">
    <w:abstractNumId w:val="4"/>
  </w:num>
  <w:num w:numId="4" w16cid:durableId="132912239">
    <w:abstractNumId w:val="17"/>
  </w:num>
  <w:num w:numId="5" w16cid:durableId="594900734">
    <w:abstractNumId w:val="33"/>
  </w:num>
  <w:num w:numId="6" w16cid:durableId="1055353333">
    <w:abstractNumId w:val="25"/>
  </w:num>
  <w:num w:numId="7" w16cid:durableId="392626888">
    <w:abstractNumId w:val="24"/>
  </w:num>
  <w:num w:numId="8" w16cid:durableId="868375251">
    <w:abstractNumId w:val="2"/>
    <w:lvlOverride w:ilvl="0">
      <w:lvl w:ilvl="0">
        <w:numFmt w:val="bullet"/>
        <w:lvlText w:val=""/>
        <w:legacy w:legacy="1" w:legacySpace="0" w:legacyIndent="360"/>
        <w:lvlJc w:val="left"/>
        <w:pPr>
          <w:ind w:left="720" w:hanging="360"/>
        </w:pPr>
        <w:rPr>
          <w:rFonts w:ascii="Symbol" w:hAnsi="Symbol" w:hint="default"/>
        </w:rPr>
      </w:lvl>
    </w:lvlOverride>
  </w:num>
  <w:num w:numId="9" w16cid:durableId="843932939">
    <w:abstractNumId w:val="3"/>
  </w:num>
  <w:num w:numId="10" w16cid:durableId="884486011">
    <w:abstractNumId w:val="32"/>
  </w:num>
  <w:num w:numId="11" w16cid:durableId="447553132">
    <w:abstractNumId w:val="5"/>
  </w:num>
  <w:num w:numId="12" w16cid:durableId="784350291">
    <w:abstractNumId w:val="18"/>
  </w:num>
  <w:num w:numId="13" w16cid:durableId="1295404205">
    <w:abstractNumId w:val="16"/>
  </w:num>
  <w:num w:numId="14" w16cid:durableId="2097286771">
    <w:abstractNumId w:val="31"/>
  </w:num>
  <w:num w:numId="15" w16cid:durableId="1737819848">
    <w:abstractNumId w:val="15"/>
  </w:num>
  <w:num w:numId="16" w16cid:durableId="1011224845">
    <w:abstractNumId w:val="7"/>
  </w:num>
  <w:num w:numId="17" w16cid:durableId="1345979605">
    <w:abstractNumId w:val="30"/>
  </w:num>
  <w:num w:numId="18" w16cid:durableId="888611180">
    <w:abstractNumId w:val="23"/>
  </w:num>
  <w:num w:numId="19" w16cid:durableId="649552575">
    <w:abstractNumId w:val="9"/>
  </w:num>
  <w:num w:numId="20" w16cid:durableId="1106389274">
    <w:abstractNumId w:val="21"/>
  </w:num>
  <w:num w:numId="21" w16cid:durableId="463743878">
    <w:abstractNumId w:val="13"/>
  </w:num>
  <w:num w:numId="22" w16cid:durableId="1098982030">
    <w:abstractNumId w:val="28"/>
  </w:num>
  <w:num w:numId="23" w16cid:durableId="1625624062">
    <w:abstractNumId w:val="12"/>
  </w:num>
  <w:num w:numId="24" w16cid:durableId="298193088">
    <w:abstractNumId w:val="11"/>
  </w:num>
  <w:num w:numId="25" w16cid:durableId="1991866510">
    <w:abstractNumId w:val="10"/>
  </w:num>
  <w:num w:numId="26" w16cid:durableId="1623461208">
    <w:abstractNumId w:val="26"/>
  </w:num>
  <w:num w:numId="27" w16cid:durableId="710105770">
    <w:abstractNumId w:val="27"/>
  </w:num>
  <w:num w:numId="28" w16cid:durableId="1789860435">
    <w:abstractNumId w:val="34"/>
  </w:num>
  <w:num w:numId="29" w16cid:durableId="1118570397">
    <w:abstractNumId w:val="20"/>
  </w:num>
  <w:num w:numId="30" w16cid:durableId="2072145641">
    <w:abstractNumId w:val="1"/>
  </w:num>
  <w:num w:numId="31" w16cid:durableId="710572153">
    <w:abstractNumId w:val="1"/>
  </w:num>
  <w:num w:numId="32" w16cid:durableId="520095205">
    <w:abstractNumId w:val="0"/>
  </w:num>
  <w:num w:numId="33" w16cid:durableId="1585600680">
    <w:abstractNumId w:val="29"/>
  </w:num>
  <w:num w:numId="34" w16cid:durableId="441996777">
    <w:abstractNumId w:val="1"/>
  </w:num>
  <w:num w:numId="35" w16cid:durableId="2123302711">
    <w:abstractNumId w:val="0"/>
  </w:num>
  <w:num w:numId="36" w16cid:durableId="36393831">
    <w:abstractNumId w:val="22"/>
  </w:num>
  <w:num w:numId="37" w16cid:durableId="1410082087">
    <w:abstractNumId w:val="14"/>
  </w:num>
  <w:num w:numId="38" w16cid:durableId="2116170701">
    <w:abstractNumId w:val="6"/>
  </w:num>
  <w:num w:numId="39" w16cid:durableId="1248424776">
    <w:abstractNumId w:val="1"/>
  </w:num>
  <w:num w:numId="40" w16cid:durableId="904218082">
    <w:abstractNumId w:val="8"/>
  </w:num>
  <w:num w:numId="41" w16cid:durableId="143944907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liam N Robinson">
    <w15:presenceInfo w15:providerId="AD" w15:userId="S::wrobinson@gsu.edu::32808da2-9bd5-477a-abee-679ac09c4ead"/>
  </w15:person>
  <w15:person w15:author="William N Robinson [2]">
    <w15:presenceInfo w15:providerId="None" w15:userId="William N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NDY0MTE2M7Y0MDBX0lEKTi0uzszPAykwrAUACCU+uywAAAA="/>
  </w:docVars>
  <w:rsids>
    <w:rsidRoot w:val="00553F6D"/>
    <w:rsid w:val="00002BCF"/>
    <w:rsid w:val="000039B8"/>
    <w:rsid w:val="00004BC3"/>
    <w:rsid w:val="00004D89"/>
    <w:rsid w:val="0001084A"/>
    <w:rsid w:val="00012A25"/>
    <w:rsid w:val="00013CFB"/>
    <w:rsid w:val="0002432A"/>
    <w:rsid w:val="00034B97"/>
    <w:rsid w:val="00044653"/>
    <w:rsid w:val="0004616B"/>
    <w:rsid w:val="0004647C"/>
    <w:rsid w:val="00047101"/>
    <w:rsid w:val="00051062"/>
    <w:rsid w:val="000511D9"/>
    <w:rsid w:val="00051BFB"/>
    <w:rsid w:val="00054AFD"/>
    <w:rsid w:val="00054DEB"/>
    <w:rsid w:val="000557BC"/>
    <w:rsid w:val="0005708F"/>
    <w:rsid w:val="000615CE"/>
    <w:rsid w:val="00062CC8"/>
    <w:rsid w:val="00063D72"/>
    <w:rsid w:val="00064722"/>
    <w:rsid w:val="000651D2"/>
    <w:rsid w:val="00066FC4"/>
    <w:rsid w:val="000710A6"/>
    <w:rsid w:val="000716EA"/>
    <w:rsid w:val="000806FA"/>
    <w:rsid w:val="00081353"/>
    <w:rsid w:val="0008657D"/>
    <w:rsid w:val="00090FC5"/>
    <w:rsid w:val="00091B83"/>
    <w:rsid w:val="0009346F"/>
    <w:rsid w:val="000937EB"/>
    <w:rsid w:val="00094E32"/>
    <w:rsid w:val="00097978"/>
    <w:rsid w:val="000B1DD1"/>
    <w:rsid w:val="000C00E9"/>
    <w:rsid w:val="000C0644"/>
    <w:rsid w:val="000C41AE"/>
    <w:rsid w:val="000D31BC"/>
    <w:rsid w:val="000D4601"/>
    <w:rsid w:val="000E03E2"/>
    <w:rsid w:val="000E2273"/>
    <w:rsid w:val="000E562B"/>
    <w:rsid w:val="000E6213"/>
    <w:rsid w:val="000E65FC"/>
    <w:rsid w:val="000F26A9"/>
    <w:rsid w:val="000F6B33"/>
    <w:rsid w:val="00102293"/>
    <w:rsid w:val="0010447E"/>
    <w:rsid w:val="001122C5"/>
    <w:rsid w:val="00112E5C"/>
    <w:rsid w:val="00112EEA"/>
    <w:rsid w:val="00114A07"/>
    <w:rsid w:val="00117A4A"/>
    <w:rsid w:val="0012149D"/>
    <w:rsid w:val="00123BDD"/>
    <w:rsid w:val="00127E8C"/>
    <w:rsid w:val="00127F43"/>
    <w:rsid w:val="00134A1D"/>
    <w:rsid w:val="0013534C"/>
    <w:rsid w:val="0014321C"/>
    <w:rsid w:val="00160733"/>
    <w:rsid w:val="0016199F"/>
    <w:rsid w:val="001645BF"/>
    <w:rsid w:val="0017049A"/>
    <w:rsid w:val="00185CA9"/>
    <w:rsid w:val="00191A3F"/>
    <w:rsid w:val="00193FD6"/>
    <w:rsid w:val="00195820"/>
    <w:rsid w:val="001A036B"/>
    <w:rsid w:val="001B1DA2"/>
    <w:rsid w:val="001B4C25"/>
    <w:rsid w:val="001B5BAA"/>
    <w:rsid w:val="001C1D82"/>
    <w:rsid w:val="001C4060"/>
    <w:rsid w:val="001D1C85"/>
    <w:rsid w:val="001E08D4"/>
    <w:rsid w:val="001F0A08"/>
    <w:rsid w:val="001F39DA"/>
    <w:rsid w:val="001F44E6"/>
    <w:rsid w:val="001F5077"/>
    <w:rsid w:val="001F5D14"/>
    <w:rsid w:val="00203BEF"/>
    <w:rsid w:val="0020407C"/>
    <w:rsid w:val="00213799"/>
    <w:rsid w:val="00217D37"/>
    <w:rsid w:val="00225013"/>
    <w:rsid w:val="00226326"/>
    <w:rsid w:val="00227079"/>
    <w:rsid w:val="00227BA4"/>
    <w:rsid w:val="00230BF4"/>
    <w:rsid w:val="00233B8A"/>
    <w:rsid w:val="00234388"/>
    <w:rsid w:val="00241107"/>
    <w:rsid w:val="002438B7"/>
    <w:rsid w:val="002501D2"/>
    <w:rsid w:val="002567DA"/>
    <w:rsid w:val="00256E1F"/>
    <w:rsid w:val="002571B6"/>
    <w:rsid w:val="002646A1"/>
    <w:rsid w:val="002707AD"/>
    <w:rsid w:val="00270ED4"/>
    <w:rsid w:val="002725AB"/>
    <w:rsid w:val="00281CE3"/>
    <w:rsid w:val="0028626C"/>
    <w:rsid w:val="00286C35"/>
    <w:rsid w:val="00292EA0"/>
    <w:rsid w:val="002A4F76"/>
    <w:rsid w:val="002A5587"/>
    <w:rsid w:val="002B233B"/>
    <w:rsid w:val="002B31C2"/>
    <w:rsid w:val="002B682B"/>
    <w:rsid w:val="002C5259"/>
    <w:rsid w:val="002C66F5"/>
    <w:rsid w:val="002C6DB2"/>
    <w:rsid w:val="002D1026"/>
    <w:rsid w:val="002D3D88"/>
    <w:rsid w:val="002E0DE2"/>
    <w:rsid w:val="002E1725"/>
    <w:rsid w:val="002E1A6C"/>
    <w:rsid w:val="002E1B56"/>
    <w:rsid w:val="002E2C17"/>
    <w:rsid w:val="002F2C67"/>
    <w:rsid w:val="002F5E5F"/>
    <w:rsid w:val="002F622A"/>
    <w:rsid w:val="00300EA7"/>
    <w:rsid w:val="0030309B"/>
    <w:rsid w:val="00303B82"/>
    <w:rsid w:val="0030457B"/>
    <w:rsid w:val="00304CF7"/>
    <w:rsid w:val="003076AB"/>
    <w:rsid w:val="00307AF5"/>
    <w:rsid w:val="00311278"/>
    <w:rsid w:val="0032220A"/>
    <w:rsid w:val="0032319C"/>
    <w:rsid w:val="00326805"/>
    <w:rsid w:val="003338FC"/>
    <w:rsid w:val="00335F83"/>
    <w:rsid w:val="00342FDD"/>
    <w:rsid w:val="003462E3"/>
    <w:rsid w:val="003566F0"/>
    <w:rsid w:val="00361548"/>
    <w:rsid w:val="00364490"/>
    <w:rsid w:val="003650DF"/>
    <w:rsid w:val="0036707B"/>
    <w:rsid w:val="0037295F"/>
    <w:rsid w:val="00392557"/>
    <w:rsid w:val="003951A4"/>
    <w:rsid w:val="00396CB3"/>
    <w:rsid w:val="003B1402"/>
    <w:rsid w:val="003B6E4C"/>
    <w:rsid w:val="003C146F"/>
    <w:rsid w:val="003C16CB"/>
    <w:rsid w:val="003D4750"/>
    <w:rsid w:val="003E33F5"/>
    <w:rsid w:val="003E77B0"/>
    <w:rsid w:val="003E7E9B"/>
    <w:rsid w:val="003F017D"/>
    <w:rsid w:val="003F06D2"/>
    <w:rsid w:val="003F24F6"/>
    <w:rsid w:val="003F3881"/>
    <w:rsid w:val="003F3BC2"/>
    <w:rsid w:val="003F4D94"/>
    <w:rsid w:val="00401BD2"/>
    <w:rsid w:val="004045DD"/>
    <w:rsid w:val="00407274"/>
    <w:rsid w:val="004149C7"/>
    <w:rsid w:val="004160F6"/>
    <w:rsid w:val="0042592E"/>
    <w:rsid w:val="004269AE"/>
    <w:rsid w:val="00430F68"/>
    <w:rsid w:val="004310BE"/>
    <w:rsid w:val="00434E5B"/>
    <w:rsid w:val="00440F41"/>
    <w:rsid w:val="00442077"/>
    <w:rsid w:val="00450343"/>
    <w:rsid w:val="00451E1A"/>
    <w:rsid w:val="00452E71"/>
    <w:rsid w:val="00455F54"/>
    <w:rsid w:val="004574BE"/>
    <w:rsid w:val="00457F87"/>
    <w:rsid w:val="004622CB"/>
    <w:rsid w:val="004626FD"/>
    <w:rsid w:val="004672A6"/>
    <w:rsid w:val="004722DA"/>
    <w:rsid w:val="00472F1F"/>
    <w:rsid w:val="00481891"/>
    <w:rsid w:val="00485130"/>
    <w:rsid w:val="004A6A2F"/>
    <w:rsid w:val="004C1262"/>
    <w:rsid w:val="004C2987"/>
    <w:rsid w:val="004C48C7"/>
    <w:rsid w:val="004C534E"/>
    <w:rsid w:val="004D0B7F"/>
    <w:rsid w:val="004D63A1"/>
    <w:rsid w:val="004E406C"/>
    <w:rsid w:val="004E43B1"/>
    <w:rsid w:val="004E55A9"/>
    <w:rsid w:val="004E5723"/>
    <w:rsid w:val="004E5F86"/>
    <w:rsid w:val="004E7FD4"/>
    <w:rsid w:val="004F4315"/>
    <w:rsid w:val="00501F8D"/>
    <w:rsid w:val="005030F0"/>
    <w:rsid w:val="00505F0F"/>
    <w:rsid w:val="00514C8F"/>
    <w:rsid w:val="00524005"/>
    <w:rsid w:val="00530E6D"/>
    <w:rsid w:val="0053247A"/>
    <w:rsid w:val="005336F3"/>
    <w:rsid w:val="00535B4D"/>
    <w:rsid w:val="00537275"/>
    <w:rsid w:val="00543067"/>
    <w:rsid w:val="00543BB1"/>
    <w:rsid w:val="00546D15"/>
    <w:rsid w:val="005505F8"/>
    <w:rsid w:val="00553F6D"/>
    <w:rsid w:val="0055564F"/>
    <w:rsid w:val="00555B5B"/>
    <w:rsid w:val="005639F0"/>
    <w:rsid w:val="0057776B"/>
    <w:rsid w:val="00582214"/>
    <w:rsid w:val="00590D57"/>
    <w:rsid w:val="005916D9"/>
    <w:rsid w:val="00594B41"/>
    <w:rsid w:val="005A6718"/>
    <w:rsid w:val="005B1F40"/>
    <w:rsid w:val="005C0C30"/>
    <w:rsid w:val="005C2579"/>
    <w:rsid w:val="005D1E65"/>
    <w:rsid w:val="005D2AFE"/>
    <w:rsid w:val="005D7EC4"/>
    <w:rsid w:val="005E54C2"/>
    <w:rsid w:val="005E5A14"/>
    <w:rsid w:val="005F2EC9"/>
    <w:rsid w:val="00600768"/>
    <w:rsid w:val="00601F7B"/>
    <w:rsid w:val="00612BC1"/>
    <w:rsid w:val="006135F1"/>
    <w:rsid w:val="00615F06"/>
    <w:rsid w:val="006241EB"/>
    <w:rsid w:val="006275AB"/>
    <w:rsid w:val="0062763F"/>
    <w:rsid w:val="00627F1C"/>
    <w:rsid w:val="00631454"/>
    <w:rsid w:val="006320AD"/>
    <w:rsid w:val="00645E32"/>
    <w:rsid w:val="00646B19"/>
    <w:rsid w:val="006561FA"/>
    <w:rsid w:val="00665BC4"/>
    <w:rsid w:val="00667831"/>
    <w:rsid w:val="00668BA6"/>
    <w:rsid w:val="006710AA"/>
    <w:rsid w:val="006740D3"/>
    <w:rsid w:val="0069786E"/>
    <w:rsid w:val="006A7D2C"/>
    <w:rsid w:val="006B0915"/>
    <w:rsid w:val="006B36FE"/>
    <w:rsid w:val="006C2547"/>
    <w:rsid w:val="006C6427"/>
    <w:rsid w:val="006C79A1"/>
    <w:rsid w:val="006D16CF"/>
    <w:rsid w:val="006D4853"/>
    <w:rsid w:val="006D4A0E"/>
    <w:rsid w:val="006D642C"/>
    <w:rsid w:val="006D6795"/>
    <w:rsid w:val="006E23A5"/>
    <w:rsid w:val="006E3506"/>
    <w:rsid w:val="00700935"/>
    <w:rsid w:val="007104F7"/>
    <w:rsid w:val="00711B6C"/>
    <w:rsid w:val="00715AD2"/>
    <w:rsid w:val="00730469"/>
    <w:rsid w:val="00734976"/>
    <w:rsid w:val="00743BD0"/>
    <w:rsid w:val="00752AD6"/>
    <w:rsid w:val="007555F8"/>
    <w:rsid w:val="007566F0"/>
    <w:rsid w:val="00766101"/>
    <w:rsid w:val="007723F2"/>
    <w:rsid w:val="0077460E"/>
    <w:rsid w:val="00776114"/>
    <w:rsid w:val="007942CA"/>
    <w:rsid w:val="00795497"/>
    <w:rsid w:val="007B3C07"/>
    <w:rsid w:val="007B6759"/>
    <w:rsid w:val="007C13FA"/>
    <w:rsid w:val="007C1C2C"/>
    <w:rsid w:val="007C3E2E"/>
    <w:rsid w:val="007D0371"/>
    <w:rsid w:val="007E0712"/>
    <w:rsid w:val="007E5EC2"/>
    <w:rsid w:val="007F1D33"/>
    <w:rsid w:val="00801A33"/>
    <w:rsid w:val="00803B86"/>
    <w:rsid w:val="00805065"/>
    <w:rsid w:val="008112CC"/>
    <w:rsid w:val="00814321"/>
    <w:rsid w:val="00817C81"/>
    <w:rsid w:val="008232AF"/>
    <w:rsid w:val="0082437B"/>
    <w:rsid w:val="0082451A"/>
    <w:rsid w:val="00830602"/>
    <w:rsid w:val="008307B5"/>
    <w:rsid w:val="008321D9"/>
    <w:rsid w:val="00834D39"/>
    <w:rsid w:val="00835F8C"/>
    <w:rsid w:val="00840C89"/>
    <w:rsid w:val="008414C2"/>
    <w:rsid w:val="00850461"/>
    <w:rsid w:val="00853DAE"/>
    <w:rsid w:val="00857391"/>
    <w:rsid w:val="0086770A"/>
    <w:rsid w:val="008677FF"/>
    <w:rsid w:val="00870004"/>
    <w:rsid w:val="008714E4"/>
    <w:rsid w:val="00874627"/>
    <w:rsid w:val="00875625"/>
    <w:rsid w:val="0088166E"/>
    <w:rsid w:val="00881AD2"/>
    <w:rsid w:val="008851C6"/>
    <w:rsid w:val="00885F6C"/>
    <w:rsid w:val="0089261D"/>
    <w:rsid w:val="0089326E"/>
    <w:rsid w:val="008933C5"/>
    <w:rsid w:val="00893A2E"/>
    <w:rsid w:val="008A2DE7"/>
    <w:rsid w:val="008A42BA"/>
    <w:rsid w:val="008A5CB5"/>
    <w:rsid w:val="008A5D6A"/>
    <w:rsid w:val="008A61FE"/>
    <w:rsid w:val="008B0507"/>
    <w:rsid w:val="008B2230"/>
    <w:rsid w:val="008B6C3B"/>
    <w:rsid w:val="008B7955"/>
    <w:rsid w:val="008C1987"/>
    <w:rsid w:val="008E1C58"/>
    <w:rsid w:val="008E2CE0"/>
    <w:rsid w:val="008E4537"/>
    <w:rsid w:val="008E6447"/>
    <w:rsid w:val="008F45BC"/>
    <w:rsid w:val="008F7739"/>
    <w:rsid w:val="00900539"/>
    <w:rsid w:val="009008DE"/>
    <w:rsid w:val="009013BB"/>
    <w:rsid w:val="00907172"/>
    <w:rsid w:val="00907B42"/>
    <w:rsid w:val="00912D0A"/>
    <w:rsid w:val="00914980"/>
    <w:rsid w:val="0092366D"/>
    <w:rsid w:val="00923EC9"/>
    <w:rsid w:val="00931E0F"/>
    <w:rsid w:val="00932D3D"/>
    <w:rsid w:val="009458C1"/>
    <w:rsid w:val="0094652E"/>
    <w:rsid w:val="009555A2"/>
    <w:rsid w:val="009573CE"/>
    <w:rsid w:val="009603DF"/>
    <w:rsid w:val="00961872"/>
    <w:rsid w:val="009635C0"/>
    <w:rsid w:val="00966693"/>
    <w:rsid w:val="00970334"/>
    <w:rsid w:val="0097551C"/>
    <w:rsid w:val="00983B67"/>
    <w:rsid w:val="00992F4A"/>
    <w:rsid w:val="00994A21"/>
    <w:rsid w:val="00996F7E"/>
    <w:rsid w:val="009A2530"/>
    <w:rsid w:val="009A54B9"/>
    <w:rsid w:val="009A5835"/>
    <w:rsid w:val="009A5A46"/>
    <w:rsid w:val="009B1D9D"/>
    <w:rsid w:val="009B5C7B"/>
    <w:rsid w:val="009C390B"/>
    <w:rsid w:val="009C42DD"/>
    <w:rsid w:val="009C70C8"/>
    <w:rsid w:val="009D0EF2"/>
    <w:rsid w:val="009D32AB"/>
    <w:rsid w:val="009D44A9"/>
    <w:rsid w:val="009D6CD1"/>
    <w:rsid w:val="009D7995"/>
    <w:rsid w:val="009E25AD"/>
    <w:rsid w:val="009E3853"/>
    <w:rsid w:val="009E66FD"/>
    <w:rsid w:val="009E6D66"/>
    <w:rsid w:val="009E7CF0"/>
    <w:rsid w:val="009F0521"/>
    <w:rsid w:val="009F1D43"/>
    <w:rsid w:val="00A007AC"/>
    <w:rsid w:val="00A012E5"/>
    <w:rsid w:val="00A041D5"/>
    <w:rsid w:val="00A10CBC"/>
    <w:rsid w:val="00A1455C"/>
    <w:rsid w:val="00A16D32"/>
    <w:rsid w:val="00A323C4"/>
    <w:rsid w:val="00A50574"/>
    <w:rsid w:val="00A53B6C"/>
    <w:rsid w:val="00A544FA"/>
    <w:rsid w:val="00A55A1B"/>
    <w:rsid w:val="00A56E9E"/>
    <w:rsid w:val="00A572AC"/>
    <w:rsid w:val="00A6690C"/>
    <w:rsid w:val="00A75DEE"/>
    <w:rsid w:val="00A8247D"/>
    <w:rsid w:val="00A84531"/>
    <w:rsid w:val="00A86649"/>
    <w:rsid w:val="00A91EF1"/>
    <w:rsid w:val="00A92DDB"/>
    <w:rsid w:val="00AA374D"/>
    <w:rsid w:val="00AB093B"/>
    <w:rsid w:val="00AC395B"/>
    <w:rsid w:val="00AC718C"/>
    <w:rsid w:val="00AD3DF6"/>
    <w:rsid w:val="00AE786E"/>
    <w:rsid w:val="00AF0234"/>
    <w:rsid w:val="00AF55F5"/>
    <w:rsid w:val="00B02004"/>
    <w:rsid w:val="00B021AB"/>
    <w:rsid w:val="00B03A17"/>
    <w:rsid w:val="00B03DAE"/>
    <w:rsid w:val="00B0A30A"/>
    <w:rsid w:val="00B16C85"/>
    <w:rsid w:val="00B177DF"/>
    <w:rsid w:val="00B20EB0"/>
    <w:rsid w:val="00B223C5"/>
    <w:rsid w:val="00B26499"/>
    <w:rsid w:val="00B31795"/>
    <w:rsid w:val="00B341FF"/>
    <w:rsid w:val="00B4131B"/>
    <w:rsid w:val="00B42952"/>
    <w:rsid w:val="00B51607"/>
    <w:rsid w:val="00B55126"/>
    <w:rsid w:val="00B55867"/>
    <w:rsid w:val="00B62F21"/>
    <w:rsid w:val="00B67BEC"/>
    <w:rsid w:val="00B7434E"/>
    <w:rsid w:val="00B75629"/>
    <w:rsid w:val="00B75A82"/>
    <w:rsid w:val="00B77DFB"/>
    <w:rsid w:val="00B84F95"/>
    <w:rsid w:val="00B900C1"/>
    <w:rsid w:val="00B90871"/>
    <w:rsid w:val="00B94FB3"/>
    <w:rsid w:val="00B97472"/>
    <w:rsid w:val="00BA5D8B"/>
    <w:rsid w:val="00BB10E8"/>
    <w:rsid w:val="00BB3F21"/>
    <w:rsid w:val="00BB6FF3"/>
    <w:rsid w:val="00BB7D3D"/>
    <w:rsid w:val="00BC0C75"/>
    <w:rsid w:val="00BD288A"/>
    <w:rsid w:val="00BD62AB"/>
    <w:rsid w:val="00BE32D9"/>
    <w:rsid w:val="00BE7503"/>
    <w:rsid w:val="00BF26A1"/>
    <w:rsid w:val="00BF3EC5"/>
    <w:rsid w:val="00BF5ACD"/>
    <w:rsid w:val="00C06616"/>
    <w:rsid w:val="00C07513"/>
    <w:rsid w:val="00C16A1F"/>
    <w:rsid w:val="00C2321B"/>
    <w:rsid w:val="00C33311"/>
    <w:rsid w:val="00C342C4"/>
    <w:rsid w:val="00C42C72"/>
    <w:rsid w:val="00C4316C"/>
    <w:rsid w:val="00C45ECE"/>
    <w:rsid w:val="00C52720"/>
    <w:rsid w:val="00C564D3"/>
    <w:rsid w:val="00C64B8B"/>
    <w:rsid w:val="00C6730E"/>
    <w:rsid w:val="00C717B4"/>
    <w:rsid w:val="00C721CF"/>
    <w:rsid w:val="00C72B69"/>
    <w:rsid w:val="00C7709A"/>
    <w:rsid w:val="00C80480"/>
    <w:rsid w:val="00C831DD"/>
    <w:rsid w:val="00C854C4"/>
    <w:rsid w:val="00CA4746"/>
    <w:rsid w:val="00CA6625"/>
    <w:rsid w:val="00CB0419"/>
    <w:rsid w:val="00CB1942"/>
    <w:rsid w:val="00CC2130"/>
    <w:rsid w:val="00CC563E"/>
    <w:rsid w:val="00CC658D"/>
    <w:rsid w:val="00CD6F55"/>
    <w:rsid w:val="00CD7DE1"/>
    <w:rsid w:val="00CE274D"/>
    <w:rsid w:val="00D01F84"/>
    <w:rsid w:val="00D035FF"/>
    <w:rsid w:val="00D03A9D"/>
    <w:rsid w:val="00D05A55"/>
    <w:rsid w:val="00D07258"/>
    <w:rsid w:val="00D105DF"/>
    <w:rsid w:val="00D153E2"/>
    <w:rsid w:val="00D204B2"/>
    <w:rsid w:val="00D30C1E"/>
    <w:rsid w:val="00D336F0"/>
    <w:rsid w:val="00D34E3F"/>
    <w:rsid w:val="00D403D3"/>
    <w:rsid w:val="00D40BD2"/>
    <w:rsid w:val="00D41A31"/>
    <w:rsid w:val="00D4616C"/>
    <w:rsid w:val="00D53E9B"/>
    <w:rsid w:val="00D56246"/>
    <w:rsid w:val="00D64EE2"/>
    <w:rsid w:val="00D70B31"/>
    <w:rsid w:val="00D71590"/>
    <w:rsid w:val="00D84AA6"/>
    <w:rsid w:val="00D85292"/>
    <w:rsid w:val="00D858AE"/>
    <w:rsid w:val="00D87575"/>
    <w:rsid w:val="00D87D82"/>
    <w:rsid w:val="00D87DD7"/>
    <w:rsid w:val="00DA002D"/>
    <w:rsid w:val="00DA0C5B"/>
    <w:rsid w:val="00DA0F29"/>
    <w:rsid w:val="00DA2BD3"/>
    <w:rsid w:val="00DA63A2"/>
    <w:rsid w:val="00DB04FD"/>
    <w:rsid w:val="00DB0A7B"/>
    <w:rsid w:val="00DB2701"/>
    <w:rsid w:val="00DB3940"/>
    <w:rsid w:val="00DB759B"/>
    <w:rsid w:val="00DC1D9F"/>
    <w:rsid w:val="00DC1E57"/>
    <w:rsid w:val="00DC4355"/>
    <w:rsid w:val="00DC6180"/>
    <w:rsid w:val="00DD0F1B"/>
    <w:rsid w:val="00DD7543"/>
    <w:rsid w:val="00DE0963"/>
    <w:rsid w:val="00DE4759"/>
    <w:rsid w:val="00DE573B"/>
    <w:rsid w:val="00DF6B30"/>
    <w:rsid w:val="00E147E0"/>
    <w:rsid w:val="00E14829"/>
    <w:rsid w:val="00E20604"/>
    <w:rsid w:val="00E21511"/>
    <w:rsid w:val="00E24E98"/>
    <w:rsid w:val="00E26371"/>
    <w:rsid w:val="00E3243F"/>
    <w:rsid w:val="00E33CAC"/>
    <w:rsid w:val="00E37778"/>
    <w:rsid w:val="00E508EB"/>
    <w:rsid w:val="00E53285"/>
    <w:rsid w:val="00E62FFB"/>
    <w:rsid w:val="00E6367B"/>
    <w:rsid w:val="00E65949"/>
    <w:rsid w:val="00E704D4"/>
    <w:rsid w:val="00E72763"/>
    <w:rsid w:val="00E7444E"/>
    <w:rsid w:val="00E75AF7"/>
    <w:rsid w:val="00E97757"/>
    <w:rsid w:val="00EA0E78"/>
    <w:rsid w:val="00EA2E4A"/>
    <w:rsid w:val="00EC3467"/>
    <w:rsid w:val="00ED4406"/>
    <w:rsid w:val="00ED55E8"/>
    <w:rsid w:val="00EE4DBB"/>
    <w:rsid w:val="00EE5336"/>
    <w:rsid w:val="00F01D78"/>
    <w:rsid w:val="00F057F3"/>
    <w:rsid w:val="00F0775F"/>
    <w:rsid w:val="00F15670"/>
    <w:rsid w:val="00F36F25"/>
    <w:rsid w:val="00F42D24"/>
    <w:rsid w:val="00F439E9"/>
    <w:rsid w:val="00F4418E"/>
    <w:rsid w:val="00F52B98"/>
    <w:rsid w:val="00F5307B"/>
    <w:rsid w:val="00F5451B"/>
    <w:rsid w:val="00F5700A"/>
    <w:rsid w:val="00F60E14"/>
    <w:rsid w:val="00F61BD8"/>
    <w:rsid w:val="00F62055"/>
    <w:rsid w:val="00F637C4"/>
    <w:rsid w:val="00F66880"/>
    <w:rsid w:val="00F67523"/>
    <w:rsid w:val="00F71628"/>
    <w:rsid w:val="00F71FA0"/>
    <w:rsid w:val="00F72CA9"/>
    <w:rsid w:val="00F73B94"/>
    <w:rsid w:val="00F74F0A"/>
    <w:rsid w:val="00F774D7"/>
    <w:rsid w:val="00F80FD9"/>
    <w:rsid w:val="00F830BD"/>
    <w:rsid w:val="00F84A14"/>
    <w:rsid w:val="00F87B16"/>
    <w:rsid w:val="00F91D97"/>
    <w:rsid w:val="00FA580E"/>
    <w:rsid w:val="00FB0BA9"/>
    <w:rsid w:val="00FB259A"/>
    <w:rsid w:val="00FB4C08"/>
    <w:rsid w:val="00FC149B"/>
    <w:rsid w:val="00FC2327"/>
    <w:rsid w:val="00FC7FA5"/>
    <w:rsid w:val="00FD20AB"/>
    <w:rsid w:val="00FD6EF5"/>
    <w:rsid w:val="00FE1A1F"/>
    <w:rsid w:val="00FE2BC6"/>
    <w:rsid w:val="00FE6BC8"/>
    <w:rsid w:val="00FF1C26"/>
    <w:rsid w:val="00FF280C"/>
    <w:rsid w:val="00FF4161"/>
    <w:rsid w:val="00FF6A2C"/>
    <w:rsid w:val="04419766"/>
    <w:rsid w:val="0AA6F96E"/>
    <w:rsid w:val="0DE4797D"/>
    <w:rsid w:val="13DA246C"/>
    <w:rsid w:val="14BA8D51"/>
    <w:rsid w:val="16299A86"/>
    <w:rsid w:val="16A6EEE8"/>
    <w:rsid w:val="174D2C2C"/>
    <w:rsid w:val="1AA5A4B1"/>
    <w:rsid w:val="1DC9674B"/>
    <w:rsid w:val="1E3F515D"/>
    <w:rsid w:val="22E270DD"/>
    <w:rsid w:val="25D4F626"/>
    <w:rsid w:val="2656E144"/>
    <w:rsid w:val="270DAE70"/>
    <w:rsid w:val="28BBB050"/>
    <w:rsid w:val="29743500"/>
    <w:rsid w:val="2A36565B"/>
    <w:rsid w:val="2A8BC2CE"/>
    <w:rsid w:val="2AFBF113"/>
    <w:rsid w:val="2B8DDE7E"/>
    <w:rsid w:val="2E21B3DB"/>
    <w:rsid w:val="2EAFD121"/>
    <w:rsid w:val="32B4FFDD"/>
    <w:rsid w:val="3338ED93"/>
    <w:rsid w:val="349E2421"/>
    <w:rsid w:val="34D528B1"/>
    <w:rsid w:val="36E4E2B8"/>
    <w:rsid w:val="36E81A66"/>
    <w:rsid w:val="3783642F"/>
    <w:rsid w:val="383769B3"/>
    <w:rsid w:val="387C6F87"/>
    <w:rsid w:val="389DF6AD"/>
    <w:rsid w:val="38E9E276"/>
    <w:rsid w:val="3A5C7F22"/>
    <w:rsid w:val="3C3C9324"/>
    <w:rsid w:val="3C870D47"/>
    <w:rsid w:val="3CE759FE"/>
    <w:rsid w:val="3D4AEE78"/>
    <w:rsid w:val="3D4EFF76"/>
    <w:rsid w:val="3EF26201"/>
    <w:rsid w:val="3F532950"/>
    <w:rsid w:val="3FC52EE9"/>
    <w:rsid w:val="3FCEB76D"/>
    <w:rsid w:val="3FE01A20"/>
    <w:rsid w:val="41D1E349"/>
    <w:rsid w:val="42832271"/>
    <w:rsid w:val="42C671B7"/>
    <w:rsid w:val="44641522"/>
    <w:rsid w:val="457CA47D"/>
    <w:rsid w:val="45E805D9"/>
    <w:rsid w:val="463FF7AB"/>
    <w:rsid w:val="469A9EA3"/>
    <w:rsid w:val="46EF5DBC"/>
    <w:rsid w:val="48764C86"/>
    <w:rsid w:val="489EF232"/>
    <w:rsid w:val="4B33A911"/>
    <w:rsid w:val="4BC5D37E"/>
    <w:rsid w:val="4C5E6E7A"/>
    <w:rsid w:val="4CAEE97F"/>
    <w:rsid w:val="4E52A718"/>
    <w:rsid w:val="50789F0A"/>
    <w:rsid w:val="50DEF6E5"/>
    <w:rsid w:val="5452637D"/>
    <w:rsid w:val="54D3A054"/>
    <w:rsid w:val="55AC4FCE"/>
    <w:rsid w:val="5620A5C0"/>
    <w:rsid w:val="574DAEEF"/>
    <w:rsid w:val="591B2C03"/>
    <w:rsid w:val="5A61F122"/>
    <w:rsid w:val="5A6FD464"/>
    <w:rsid w:val="5A9CE003"/>
    <w:rsid w:val="5B26F87A"/>
    <w:rsid w:val="5DA1CA62"/>
    <w:rsid w:val="5DA5034A"/>
    <w:rsid w:val="5E91B14A"/>
    <w:rsid w:val="5EF5E8D2"/>
    <w:rsid w:val="5F12AFD0"/>
    <w:rsid w:val="5FDCC962"/>
    <w:rsid w:val="620B785C"/>
    <w:rsid w:val="6282FDDA"/>
    <w:rsid w:val="62A67B75"/>
    <w:rsid w:val="639FEBFF"/>
    <w:rsid w:val="63B87317"/>
    <w:rsid w:val="65A3DA7B"/>
    <w:rsid w:val="65DCF70A"/>
    <w:rsid w:val="66A49C93"/>
    <w:rsid w:val="683C1AA8"/>
    <w:rsid w:val="6864DB4B"/>
    <w:rsid w:val="689C6235"/>
    <w:rsid w:val="68A6FC68"/>
    <w:rsid w:val="68BAC970"/>
    <w:rsid w:val="6A7A7A02"/>
    <w:rsid w:val="6AD4B255"/>
    <w:rsid w:val="6B65C5CE"/>
    <w:rsid w:val="6D01391E"/>
    <w:rsid w:val="6D136E1E"/>
    <w:rsid w:val="6DB19502"/>
    <w:rsid w:val="71300286"/>
    <w:rsid w:val="71666BBA"/>
    <w:rsid w:val="717F959A"/>
    <w:rsid w:val="7269E06C"/>
    <w:rsid w:val="73458C9D"/>
    <w:rsid w:val="73A4E68E"/>
    <w:rsid w:val="74D04759"/>
    <w:rsid w:val="75EAD8A9"/>
    <w:rsid w:val="7900D243"/>
    <w:rsid w:val="795462BD"/>
    <w:rsid w:val="7EC992BF"/>
    <w:rsid w:val="7ED9FA22"/>
    <w:rsid w:val="7F5579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5C614"/>
  <w15:docId w15:val="{C3C6356D-9A64-47B7-8DB3-38017B4C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39"/>
      </w:numPr>
      <w:spacing w:before="120" w:after="60"/>
      <w:outlineLvl w:val="0"/>
    </w:pPr>
    <w:rPr>
      <w:rFonts w:ascii="Arial" w:hAnsi="Arial"/>
      <w:b/>
      <w:sz w:val="24"/>
    </w:rPr>
  </w:style>
  <w:style w:type="paragraph" w:styleId="Heading2">
    <w:name w:val="heading 2"/>
    <w:basedOn w:val="Heading1"/>
    <w:next w:val="Normal"/>
    <w:link w:val="Heading2Char"/>
    <w:qFormat/>
    <w:pPr>
      <w:numPr>
        <w:numId w:val="0"/>
      </w:numPr>
      <w:tabs>
        <w:tab w:val="num" w:pos="360"/>
      </w:tabs>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9"/>
      </w:numPr>
      <w:spacing w:before="240" w:after="60"/>
      <w:outlineLvl w:val="4"/>
    </w:pPr>
    <w:rPr>
      <w:sz w:val="22"/>
    </w:rPr>
  </w:style>
  <w:style w:type="paragraph" w:styleId="Heading6">
    <w:name w:val="heading 6"/>
    <w:basedOn w:val="Normal"/>
    <w:next w:val="Normal"/>
    <w:qFormat/>
    <w:pPr>
      <w:numPr>
        <w:ilvl w:val="5"/>
        <w:numId w:val="39"/>
      </w:numPr>
      <w:spacing w:before="240" w:after="60"/>
      <w:outlineLvl w:val="5"/>
    </w:pPr>
    <w:rPr>
      <w:i/>
      <w:sz w:val="22"/>
    </w:rPr>
  </w:style>
  <w:style w:type="paragraph" w:styleId="Heading7">
    <w:name w:val="heading 7"/>
    <w:basedOn w:val="Normal"/>
    <w:next w:val="Normal"/>
    <w:qFormat/>
    <w:pPr>
      <w:numPr>
        <w:ilvl w:val="6"/>
        <w:numId w:val="39"/>
      </w:numPr>
      <w:spacing w:before="240" w:after="60"/>
      <w:outlineLvl w:val="6"/>
    </w:pPr>
  </w:style>
  <w:style w:type="paragraph" w:styleId="Heading8">
    <w:name w:val="heading 8"/>
    <w:basedOn w:val="Normal"/>
    <w:next w:val="Normal"/>
    <w:qFormat/>
    <w:pPr>
      <w:numPr>
        <w:ilvl w:val="7"/>
        <w:numId w:val="39"/>
      </w:numPr>
      <w:spacing w:before="240" w:after="60"/>
      <w:outlineLvl w:val="7"/>
    </w:pPr>
    <w:rPr>
      <w:i/>
    </w:rPr>
  </w:style>
  <w:style w:type="paragraph" w:styleId="Heading9">
    <w:name w:val="heading 9"/>
    <w:basedOn w:val="Normal"/>
    <w:next w:val="Normal"/>
    <w:qFormat/>
    <w:pPr>
      <w:numPr>
        <w:ilvl w:val="8"/>
        <w:numId w:val="3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241107"/>
    <w:pPr>
      <w:tabs>
        <w:tab w:val="left" w:pos="540"/>
        <w:tab w:val="left" w:pos="1260"/>
      </w:tabs>
      <w:spacing w:after="120"/>
    </w:pPr>
    <w:rPr>
      <w:b/>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ListBullet">
    <w:name w:val="List Bullet"/>
    <w:basedOn w:val="Normal"/>
    <w:rsid w:val="000E6213"/>
    <w:pPr>
      <w:widowControl/>
      <w:numPr>
        <w:numId w:val="32"/>
      </w:numPr>
      <w:spacing w:line="240" w:lineRule="auto"/>
    </w:pPr>
    <w:rPr>
      <w:szCs w:val="24"/>
    </w:rPr>
  </w:style>
  <w:style w:type="paragraph" w:styleId="BalloonText">
    <w:name w:val="Balloon Text"/>
    <w:basedOn w:val="Normal"/>
    <w:link w:val="BalloonTextChar"/>
    <w:rsid w:val="0013534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3534C"/>
    <w:rPr>
      <w:rFonts w:ascii="Tahoma" w:hAnsi="Tahoma" w:cs="Tahoma"/>
      <w:sz w:val="16"/>
      <w:szCs w:val="16"/>
    </w:rPr>
  </w:style>
  <w:style w:type="character" w:styleId="CommentReference">
    <w:name w:val="annotation reference"/>
    <w:basedOn w:val="DefaultParagraphFont"/>
    <w:semiHidden/>
    <w:unhideWhenUsed/>
    <w:rsid w:val="002F2C67"/>
    <w:rPr>
      <w:sz w:val="16"/>
      <w:szCs w:val="16"/>
    </w:rPr>
  </w:style>
  <w:style w:type="paragraph" w:styleId="CommentText">
    <w:name w:val="annotation text"/>
    <w:basedOn w:val="Normal"/>
    <w:link w:val="CommentTextChar"/>
    <w:unhideWhenUsed/>
    <w:rsid w:val="002F2C67"/>
    <w:pPr>
      <w:spacing w:line="240" w:lineRule="auto"/>
    </w:pPr>
  </w:style>
  <w:style w:type="character" w:customStyle="1" w:styleId="CommentTextChar">
    <w:name w:val="Comment Text Char"/>
    <w:basedOn w:val="DefaultParagraphFont"/>
    <w:link w:val="CommentText"/>
    <w:rsid w:val="002F2C67"/>
  </w:style>
  <w:style w:type="paragraph" w:styleId="CommentSubject">
    <w:name w:val="annotation subject"/>
    <w:basedOn w:val="CommentText"/>
    <w:next w:val="CommentText"/>
    <w:link w:val="CommentSubjectChar"/>
    <w:semiHidden/>
    <w:unhideWhenUsed/>
    <w:rsid w:val="002F2C67"/>
    <w:rPr>
      <w:b/>
      <w:bCs/>
    </w:rPr>
  </w:style>
  <w:style w:type="character" w:customStyle="1" w:styleId="CommentSubjectChar">
    <w:name w:val="Comment Subject Char"/>
    <w:basedOn w:val="CommentTextChar"/>
    <w:link w:val="CommentSubject"/>
    <w:semiHidden/>
    <w:rsid w:val="002F2C67"/>
    <w:rPr>
      <w:b/>
      <w:bCs/>
    </w:rPr>
  </w:style>
  <w:style w:type="character" w:customStyle="1" w:styleId="Heading2Char">
    <w:name w:val="Heading 2 Char"/>
    <w:basedOn w:val="DefaultParagraphFont"/>
    <w:link w:val="Heading2"/>
    <w:rsid w:val="002F2C67"/>
    <w:rPr>
      <w:rFonts w:ascii="Arial" w:hAnsi="Arial"/>
      <w:b/>
    </w:rPr>
  </w:style>
  <w:style w:type="paragraph" w:styleId="ListParagraph">
    <w:name w:val="List Paragraph"/>
    <w:basedOn w:val="Normal"/>
    <w:uiPriority w:val="34"/>
    <w:qFormat/>
    <w:rsid w:val="00B31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da\OneDrive\Desktop\2024%20Spring\2024%20Fall\GSU_Vis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GSU_Vision</Template>
  <TotalTime>1</TotalTime>
  <Pages>11</Pages>
  <Words>1949</Words>
  <Characters>11112</Characters>
  <Application>Microsoft Office Word</Application>
  <DocSecurity>0</DocSecurity>
  <Lines>92</Lines>
  <Paragraphs>26</Paragraphs>
  <ScaleCrop>false</ScaleCrop>
  <Manager>W. Robinson</Manager>
  <Company>Georgia State University</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Nanda Rajaraman</dc:creator>
  <cp:keywords/>
  <cp:lastModifiedBy>Nanda Rajaraman</cp:lastModifiedBy>
  <cp:revision>255</cp:revision>
  <cp:lastPrinted>2001-03-15T21:26:00Z</cp:lastPrinted>
  <dcterms:created xsi:type="dcterms:W3CDTF">2024-09-19T01:58:00Z</dcterms:created>
  <dcterms:modified xsi:type="dcterms:W3CDTF">2024-10-17T00:38:00Z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4912c0fb-5f76-4d7f-adbd-39ce07c1a779</vt:lpwstr>
  </property>
</Properties>
</file>